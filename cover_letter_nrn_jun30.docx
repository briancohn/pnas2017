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50271" w14:textId="77777777" w:rsidR="00FC28BB" w:rsidRDefault="00FC28BB" w:rsidP="00146D4E">
      <w:pPr>
        <w:pStyle w:val="letterbody"/>
        <w:rPr>
          <w:rFonts w:ascii="Times" w:hAnsi="Times"/>
        </w:rPr>
        <w:sectPr w:rsidR="00FC28BB" w:rsidSect="0044614C">
          <w:headerReference w:type="even" r:id="rId7"/>
          <w:headerReference w:type="first" r:id="rId8"/>
          <w:footerReference w:type="first" r:id="rId9"/>
          <w:pgSz w:w="12240" w:h="15840"/>
          <w:pgMar w:top="1440" w:right="1440" w:bottom="1440" w:left="1440" w:header="720" w:footer="720" w:gutter="0"/>
          <w:cols w:space="720"/>
          <w:titlePg/>
        </w:sectPr>
      </w:pPr>
    </w:p>
    <w:p w14:paraId="6F0B5E19" w14:textId="77777777" w:rsidR="002D3F2E" w:rsidRPr="00554DCB" w:rsidRDefault="002D3F2E" w:rsidP="00146D4E">
      <w:pPr>
        <w:pStyle w:val="letterbody"/>
        <w:rPr>
          <w:rFonts w:ascii="Adobe Garamond Pro" w:hAnsi="Adobe Garamond Pro"/>
        </w:rPr>
        <w:sectPr w:rsidR="002D3F2E" w:rsidRPr="00554DCB" w:rsidSect="002D3F2E">
          <w:headerReference w:type="even" r:id="rId10"/>
          <w:headerReference w:type="first" r:id="rId11"/>
          <w:footerReference w:type="first" r:id="rId12"/>
          <w:type w:val="continuous"/>
          <w:pgSz w:w="12240" w:h="15840"/>
          <w:pgMar w:top="1440" w:right="1440" w:bottom="1440" w:left="1440" w:header="720" w:footer="720" w:gutter="0"/>
          <w:cols w:space="720"/>
          <w:titlePg/>
        </w:sectPr>
      </w:pPr>
    </w:p>
    <w:p w14:paraId="2225D600" w14:textId="651252EF" w:rsidR="00146D4E" w:rsidRPr="00E81EA0" w:rsidRDefault="00D5498D" w:rsidP="00146D4E">
      <w:pPr>
        <w:rPr>
          <w:rFonts w:ascii="Adobe Garamond Pro" w:hAnsi="Adobe Garamond Pro"/>
          <w:color w:val="808080" w:themeColor="background1" w:themeShade="80"/>
          <w:sz w:val="20"/>
          <w:szCs w:val="20"/>
        </w:rPr>
      </w:pPr>
      <w:r>
        <w:rPr>
          <w:rFonts w:ascii="Adobe Garamond Pro" w:hAnsi="Adobe Garamond Pro"/>
          <w:color w:val="808080" w:themeColor="background1" w:themeShade="80"/>
          <w:sz w:val="20"/>
          <w:szCs w:val="20"/>
        </w:rPr>
        <w:lastRenderedPageBreak/>
        <w:t>June 20</w:t>
      </w:r>
      <w:r w:rsidR="00146D4E" w:rsidRPr="00E81EA0">
        <w:rPr>
          <w:rFonts w:ascii="Adobe Garamond Pro" w:hAnsi="Adobe Garamond Pro"/>
          <w:color w:val="808080" w:themeColor="background1" w:themeShade="80"/>
          <w:sz w:val="20"/>
          <w:szCs w:val="20"/>
        </w:rPr>
        <w:t>, 2017</w:t>
      </w:r>
    </w:p>
    <w:p w14:paraId="208F8DA7" w14:textId="77777777" w:rsidR="00146D4E" w:rsidRDefault="00146D4E" w:rsidP="002D3F2E">
      <w:pPr>
        <w:rPr>
          <w:rFonts w:ascii="Adobe Garamond Pro" w:hAnsi="Adobe Garamond Pro"/>
          <w:sz w:val="20"/>
          <w:szCs w:val="20"/>
        </w:rPr>
      </w:pPr>
    </w:p>
    <w:p w14:paraId="3E39F65E" w14:textId="46419181" w:rsidR="002D3F2E" w:rsidRPr="00554DCB" w:rsidRDefault="002B4265" w:rsidP="002D3F2E">
      <w:pPr>
        <w:rPr>
          <w:rFonts w:ascii="Adobe Garamond Pro" w:hAnsi="Adobe Garamond Pro"/>
          <w:sz w:val="20"/>
          <w:szCs w:val="20"/>
        </w:rPr>
      </w:pPr>
      <w:r>
        <w:rPr>
          <w:rFonts w:ascii="Adobe Garamond Pro" w:hAnsi="Adobe Garamond Pro"/>
          <w:sz w:val="20"/>
          <w:szCs w:val="20"/>
        </w:rPr>
        <w:t xml:space="preserve">Peter Strict, </w:t>
      </w:r>
      <w:r w:rsidRPr="002B4265">
        <w:rPr>
          <w:rFonts w:ascii="Adobe Garamond Pro" w:hAnsi="Adobe Garamond Pro"/>
          <w:i/>
          <w:sz w:val="20"/>
          <w:szCs w:val="20"/>
        </w:rPr>
        <w:t>Editor PNAS</w:t>
      </w:r>
    </w:p>
    <w:p w14:paraId="50AD3E8D" w14:textId="77777777" w:rsidR="002D3F2E" w:rsidRPr="00554DCB" w:rsidRDefault="002D3F2E" w:rsidP="002D3F2E">
      <w:pPr>
        <w:jc w:val="both"/>
        <w:rPr>
          <w:rFonts w:ascii="Adobe Garamond Pro" w:hAnsi="Adobe Garamond Pro"/>
          <w:sz w:val="20"/>
          <w:szCs w:val="20"/>
        </w:rPr>
      </w:pPr>
    </w:p>
    <w:p w14:paraId="21458F3A" w14:textId="77777777" w:rsidR="002D3F2E" w:rsidRPr="002D3F2E" w:rsidRDefault="002D3F2E" w:rsidP="00875487">
      <w:pPr>
        <w:textAlignment w:val="baseline"/>
        <w:rPr>
          <w:rFonts w:ascii="Segoe UI" w:eastAsia="Times New Roman" w:hAnsi="Segoe UI" w:cs="Segoe UI"/>
          <w:sz w:val="12"/>
          <w:szCs w:val="12"/>
        </w:rPr>
      </w:pPr>
      <w:r w:rsidRPr="002D3F2E">
        <w:rPr>
          <w:rFonts w:ascii="Adobe Garamond Pro" w:eastAsia="Times New Roman" w:hAnsi="Adobe Garamond Pro" w:cs="Segoe UI"/>
          <w:sz w:val="20"/>
          <w:szCs w:val="20"/>
        </w:rPr>
        <w:t>You effortlessly clicked or tapped to open this cover letter—yet how your brain controls the many muscles of </w:t>
      </w:r>
      <w:r w:rsidR="00875487">
        <w:rPr>
          <w:rFonts w:ascii="Adobe Garamond Pro" w:eastAsia="Times New Roman" w:hAnsi="Adobe Garamond Pro" w:cs="Segoe UI"/>
          <w:sz w:val="20"/>
          <w:szCs w:val="20"/>
        </w:rPr>
        <w:t xml:space="preserve">even one finger </w:t>
      </w:r>
      <w:r w:rsidRPr="002D3F2E">
        <w:rPr>
          <w:rFonts w:ascii="Adobe Garamond Pro" w:eastAsia="Times New Roman" w:hAnsi="Adobe Garamond Pro" w:cs="Segoe UI"/>
          <w:b/>
          <w:bCs/>
          <w:sz w:val="20"/>
          <w:szCs w:val="20"/>
        </w:rPr>
        <w:t>is not understood.</w:t>
      </w:r>
      <w:r w:rsidRPr="002D3F2E">
        <w:rPr>
          <w:rFonts w:ascii="Adobe Garamond Pro" w:eastAsia="Times New Roman" w:hAnsi="Adobe Garamond Pro" w:cs="Segoe UI"/>
          <w:sz w:val="20"/>
          <w:szCs w:val="20"/>
        </w:rPr>
        <w:t>  </w:t>
      </w:r>
    </w:p>
    <w:p w14:paraId="04945C0C" w14:textId="77777777" w:rsidR="002D3F2E" w:rsidRPr="002D3F2E" w:rsidRDefault="002D3F2E" w:rsidP="00875487">
      <w:pPr>
        <w:textAlignment w:val="baseline"/>
        <w:rPr>
          <w:rFonts w:ascii="Segoe UI" w:eastAsia="Cambria" w:hAnsi="Segoe UI" w:cs="Segoe UI"/>
          <w:sz w:val="12"/>
          <w:szCs w:val="12"/>
        </w:rPr>
      </w:pPr>
      <w:r w:rsidRPr="002D3F2E">
        <w:rPr>
          <w:rFonts w:ascii="Adobe Garamond Pro" w:eastAsia="Cambria" w:hAnsi="Adobe Garamond Pro" w:cs="Segoe UI"/>
          <w:sz w:val="20"/>
          <w:szCs w:val="20"/>
        </w:rPr>
        <w:t>  </w:t>
      </w:r>
    </w:p>
    <w:p w14:paraId="4A9BDFC5" w14:textId="77777777" w:rsidR="002D3F2E" w:rsidRPr="002D3F2E" w:rsidRDefault="002D3F2E" w:rsidP="00875487">
      <w:pPr>
        <w:textAlignment w:val="baseline"/>
        <w:rPr>
          <w:rFonts w:ascii="Segoe UI" w:eastAsia="Times New Roman" w:hAnsi="Segoe UI" w:cs="Segoe UI"/>
          <w:sz w:val="12"/>
          <w:szCs w:val="12"/>
        </w:rPr>
      </w:pPr>
      <w:r w:rsidRPr="002D3F2E">
        <w:rPr>
          <w:rFonts w:ascii="Adobe Garamond Pro" w:eastAsia="Times New Roman" w:hAnsi="Adobe Garamond Pro" w:cs="Segoe UI"/>
          <w:sz w:val="20"/>
          <w:szCs w:val="20"/>
        </w:rPr>
        <w:t>Reverse-engineering the way vertebrate brains control the numerous muscles in our limbs has been the key stumbling block to understanding the function of our bodies in health</w:t>
      </w:r>
      <w:r w:rsidR="00875487">
        <w:rPr>
          <w:rFonts w:ascii="Adobe Garamond Pro" w:eastAsia="Times New Roman" w:hAnsi="Adobe Garamond Pro" w:cs="Segoe UI"/>
          <w:sz w:val="20"/>
          <w:szCs w:val="20"/>
        </w:rPr>
        <w:t xml:space="preserve"> and disease. By tackling such a longstanding</w:t>
      </w:r>
      <w:r w:rsidRPr="002D3F2E">
        <w:rPr>
          <w:rFonts w:ascii="Adobe Garamond Pro" w:eastAsia="Times New Roman" w:hAnsi="Adobe Garamond Pro" w:cs="Segoe UI"/>
          <w:sz w:val="20"/>
          <w:szCs w:val="20"/>
        </w:rPr>
        <w:t xml:space="preserve"> problem, we are excited to present a new approach to the high-dimensionality of neuromuscular learning and control. </w:t>
      </w:r>
    </w:p>
    <w:p w14:paraId="58E4773C" w14:textId="77777777" w:rsidR="002D3F2E" w:rsidRPr="002D3F2E" w:rsidRDefault="002D3F2E" w:rsidP="00875487">
      <w:pPr>
        <w:textAlignment w:val="baseline"/>
        <w:rPr>
          <w:rFonts w:ascii="Segoe UI" w:eastAsia="Cambria" w:hAnsi="Segoe UI" w:cs="Segoe UI"/>
          <w:sz w:val="12"/>
          <w:szCs w:val="12"/>
        </w:rPr>
      </w:pPr>
      <w:r w:rsidRPr="002D3F2E">
        <w:rPr>
          <w:rFonts w:ascii="Adobe Garamond Pro" w:eastAsia="Cambria" w:hAnsi="Adobe Garamond Pro" w:cs="Segoe UI"/>
          <w:sz w:val="20"/>
          <w:szCs w:val="20"/>
        </w:rPr>
        <w:t>  </w:t>
      </w:r>
    </w:p>
    <w:p w14:paraId="4FBF1D80" w14:textId="77777777" w:rsidR="002D3F2E" w:rsidRDefault="002D3F2E" w:rsidP="00875487">
      <w:pPr>
        <w:textAlignment w:val="baseline"/>
        <w:rPr>
          <w:rFonts w:ascii="Adobe Garamond Pro" w:eastAsia="Times New Roman" w:hAnsi="Adobe Garamond Pro" w:cs="Segoe UI"/>
          <w:sz w:val="20"/>
          <w:szCs w:val="20"/>
        </w:rPr>
      </w:pPr>
      <w:r w:rsidRPr="002D3F2E">
        <w:rPr>
          <w:rFonts w:ascii="Adobe Garamond Pro" w:eastAsia="Times New Roman" w:hAnsi="Adobe Garamond Pro" w:cs="Segoe UI"/>
          <w:sz w:val="20"/>
          <w:szCs w:val="20"/>
        </w:rPr>
        <w:t xml:space="preserve">Included, please find </w:t>
      </w:r>
      <w:r w:rsidR="00875487">
        <w:rPr>
          <w:rFonts w:ascii="Adobe Garamond Pro" w:eastAsia="Times New Roman" w:hAnsi="Adobe Garamond Pro" w:cs="Segoe UI"/>
          <w:sz w:val="20"/>
          <w:szCs w:val="20"/>
        </w:rPr>
        <w:t>our</w:t>
      </w:r>
      <w:r w:rsidRPr="002D3F2E">
        <w:rPr>
          <w:rFonts w:ascii="Adobe Garamond Pro" w:eastAsia="Times New Roman" w:hAnsi="Adobe Garamond Pro" w:cs="Segoe UI"/>
          <w:sz w:val="20"/>
          <w:szCs w:val="20"/>
        </w:rPr>
        <w:t xml:space="preserve"> groundbreaking integrative </w:t>
      </w:r>
      <w:r w:rsidR="00875487">
        <w:rPr>
          <w:rFonts w:ascii="Adobe Garamond Pro" w:eastAsia="Times New Roman" w:hAnsi="Adobe Garamond Pro" w:cs="Segoe UI"/>
          <w:sz w:val="20"/>
          <w:szCs w:val="20"/>
        </w:rPr>
        <w:t>work</w:t>
      </w:r>
      <w:r w:rsidRPr="002D3F2E">
        <w:rPr>
          <w:rFonts w:ascii="Adobe Garamond Pro" w:eastAsia="Times New Roman" w:hAnsi="Adobe Garamond Pro" w:cs="Segoe UI"/>
          <w:sz w:val="20"/>
          <w:szCs w:val="20"/>
        </w:rPr>
        <w:t xml:space="preserve"> that confronts the high-dimensional control problem the brain faces and reconciles today’s three dominant theories of neuromuscular control—Optimization, Synergistic, and Probabilistic Control. </w:t>
      </w:r>
    </w:p>
    <w:p w14:paraId="71DB9622" w14:textId="77777777" w:rsidR="002D3F2E" w:rsidRPr="002D3F2E" w:rsidRDefault="002D3F2E" w:rsidP="00875487">
      <w:pPr>
        <w:textAlignment w:val="baseline"/>
        <w:rPr>
          <w:rFonts w:ascii="Segoe UI" w:eastAsia="Times New Roman" w:hAnsi="Segoe UI" w:cs="Segoe UI"/>
          <w:sz w:val="12"/>
          <w:szCs w:val="12"/>
        </w:rPr>
      </w:pPr>
    </w:p>
    <w:p w14:paraId="101B8001" w14:textId="201EC030" w:rsidR="002D3F2E" w:rsidRDefault="002D3F2E" w:rsidP="00875487">
      <w:pPr>
        <w:textAlignment w:val="baseline"/>
        <w:rPr>
          <w:rFonts w:ascii="Adobe Garamond Pro" w:eastAsia="Times New Roman" w:hAnsi="Adobe Garamond Pro" w:cs="Segoe UI"/>
          <w:sz w:val="20"/>
          <w:szCs w:val="20"/>
        </w:rPr>
      </w:pPr>
      <w:r w:rsidRPr="002D3F2E">
        <w:rPr>
          <w:rFonts w:ascii="Adobe Garamond Pro" w:eastAsia="Times New Roman" w:hAnsi="Adobe Garamond Pro" w:cs="Segoe UI"/>
          <w:sz w:val="20"/>
          <w:szCs w:val="20"/>
        </w:rPr>
        <w:t>This Article also serves to put in perspective the merits and limitations of current theories across neuromechanics and evolutionary biology and, in so doing, it inspires new hypotheses and research directions. As such, this novel approach</w:t>
      </w:r>
      <w:r w:rsidR="00410B37">
        <w:rPr>
          <w:rFonts w:ascii="Adobe Garamond Pro" w:eastAsia="Times New Roman" w:hAnsi="Adobe Garamond Pro" w:cs="Segoe UI"/>
          <w:sz w:val="20"/>
          <w:szCs w:val="20"/>
        </w:rPr>
        <w:t>, which we call ’feasibility theory’,</w:t>
      </w:r>
      <w:r w:rsidRPr="002D3F2E">
        <w:rPr>
          <w:rFonts w:ascii="Adobe Garamond Pro" w:eastAsia="Times New Roman" w:hAnsi="Adobe Garamond Pro" w:cs="Segoe UI"/>
          <w:sz w:val="20"/>
          <w:szCs w:val="20"/>
        </w:rPr>
        <w:t xml:space="preserve"> will inspire formerly disparate f</w:t>
      </w:r>
      <w:r w:rsidR="002B4265">
        <w:rPr>
          <w:rFonts w:ascii="Adobe Garamond Pro" w:eastAsia="Times New Roman" w:hAnsi="Adobe Garamond Pro" w:cs="Segoe UI"/>
          <w:sz w:val="20"/>
          <w:szCs w:val="20"/>
        </w:rPr>
        <w:t>ields to interweave and advance, and sets a new path for integrating high-dimensional science with motor neuroscience.</w:t>
      </w:r>
      <w:bookmarkStart w:id="0" w:name="_GoBack"/>
      <w:bookmarkEnd w:id="0"/>
    </w:p>
    <w:p w14:paraId="6F32A31F" w14:textId="77777777" w:rsidR="002D3F2E" w:rsidRPr="002D3F2E" w:rsidRDefault="002D3F2E" w:rsidP="00875487">
      <w:pPr>
        <w:textAlignment w:val="baseline"/>
        <w:rPr>
          <w:rFonts w:ascii="Segoe UI" w:eastAsia="Cambria" w:hAnsi="Segoe UI" w:cs="Segoe UI"/>
          <w:sz w:val="12"/>
          <w:szCs w:val="12"/>
        </w:rPr>
      </w:pPr>
      <w:r w:rsidRPr="002D3F2E">
        <w:rPr>
          <w:rFonts w:ascii="Adobe Garamond Pro" w:eastAsia="Cambria" w:hAnsi="Adobe Garamond Pro" w:cs="Segoe UI"/>
          <w:sz w:val="20"/>
          <w:szCs w:val="20"/>
        </w:rPr>
        <w:t>  </w:t>
      </w:r>
    </w:p>
    <w:p w14:paraId="04A8C0F8" w14:textId="77777777" w:rsidR="002D3F2E" w:rsidRPr="00AB0521" w:rsidRDefault="002D3F2E" w:rsidP="00AB0521">
      <w:pPr>
        <w:textAlignment w:val="baseline"/>
        <w:rPr>
          <w:rFonts w:ascii="Segoe UI" w:eastAsia="Times New Roman" w:hAnsi="Segoe UI" w:cs="Segoe UI"/>
          <w:sz w:val="12"/>
          <w:szCs w:val="12"/>
        </w:rPr>
      </w:pPr>
      <w:r w:rsidRPr="002D3F2E">
        <w:rPr>
          <w:rFonts w:ascii="Adobe Garamond Pro" w:eastAsia="Times New Roman" w:hAnsi="Adobe Garamond Pro" w:cs="Segoe UI"/>
          <w:sz w:val="20"/>
          <w:szCs w:val="20"/>
        </w:rPr>
        <w:t>Each of</w:t>
      </w:r>
      <w:r w:rsidR="00875487">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the following prominent scientists is a contemp</w:t>
      </w:r>
      <w:r w:rsidR="00AB0521">
        <w:rPr>
          <w:rFonts w:ascii="Adobe Garamond Pro" w:eastAsia="Times New Roman" w:hAnsi="Adobe Garamond Pro" w:cs="Segoe UI"/>
          <w:sz w:val="20"/>
          <w:szCs w:val="20"/>
        </w:rPr>
        <w:t xml:space="preserve">orary leader in these different </w:t>
      </w:r>
      <w:r w:rsidRPr="002D3F2E">
        <w:rPr>
          <w:rFonts w:ascii="Adobe Garamond Pro" w:eastAsia="Times New Roman" w:hAnsi="Adobe Garamond Pro" w:cs="Segoe UI"/>
          <w:sz w:val="20"/>
          <w:szCs w:val="20"/>
        </w:rPr>
        <w:t>approaches</w:t>
      </w:r>
      <w:r w:rsidR="00AB0521">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to</w:t>
      </w:r>
      <w:r w:rsidR="00AB0521">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neuromuscular</w:t>
      </w:r>
      <w:r w:rsidR="00AB0521">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control. They would, therefore, be excellent reviewers to provide you with a rigorous and fair evaluation of our work.</w:t>
      </w:r>
    </w:p>
    <w:p w14:paraId="58FFA25D" w14:textId="77777777" w:rsidR="002D3F2E" w:rsidRPr="00554DCB" w:rsidRDefault="002D3F2E" w:rsidP="002D3F2E">
      <w:pPr>
        <w:jc w:val="both"/>
        <w:rPr>
          <w:rFonts w:ascii="Adobe Garamond Pro" w:hAnsi="Adobe Garamond Pro"/>
          <w:sz w:val="20"/>
          <w:szCs w:val="20"/>
        </w:rPr>
      </w:pPr>
    </w:p>
    <w:tbl>
      <w:tblPr>
        <w:tblStyle w:val="TableGrid"/>
        <w:tblW w:w="73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2643"/>
      </w:tblGrid>
      <w:tr w:rsidR="00B90D19" w:rsidRPr="008D5429" w14:paraId="7D485415" w14:textId="77777777" w:rsidTr="00B90D19">
        <w:trPr>
          <w:trHeight w:val="1"/>
          <w:jc w:val="center"/>
        </w:trPr>
        <w:tc>
          <w:tcPr>
            <w:tcW w:w="4746" w:type="dxa"/>
          </w:tcPr>
          <w:p w14:paraId="6204B36F" w14:textId="77777777" w:rsidR="002D3F2E" w:rsidRPr="00146D4E" w:rsidRDefault="002D3F2E" w:rsidP="00554DCB">
            <w:pPr>
              <w:rPr>
                <w:rFonts w:ascii="Adobe Garamond Pro" w:hAnsi="Adobe Garamond Pro"/>
                <w:color w:val="000000" w:themeColor="text1"/>
                <w:sz w:val="18"/>
                <w:szCs w:val="18"/>
              </w:rPr>
            </w:pPr>
            <w:r w:rsidRPr="00146D4E">
              <w:rPr>
                <w:rFonts w:ascii="Adobe Garamond Pro" w:hAnsi="Adobe Garamond Pro"/>
                <w:color w:val="000000" w:themeColor="text1"/>
                <w:sz w:val="18"/>
                <w:szCs w:val="18"/>
              </w:rPr>
              <w:t xml:space="preserve">Emanuel </w:t>
            </w:r>
            <w:proofErr w:type="spellStart"/>
            <w:r w:rsidRPr="00146D4E">
              <w:rPr>
                <w:rFonts w:ascii="Adobe Garamond Pro" w:hAnsi="Adobe Garamond Pro"/>
                <w:color w:val="000000" w:themeColor="text1"/>
                <w:sz w:val="18"/>
                <w:szCs w:val="18"/>
              </w:rPr>
              <w:t>Todorov</w:t>
            </w:r>
            <w:proofErr w:type="spellEnd"/>
            <w:r w:rsidRPr="00146D4E">
              <w:rPr>
                <w:rFonts w:ascii="Adobe Garamond Pro" w:hAnsi="Adobe Garamond Pro"/>
                <w:color w:val="000000" w:themeColor="text1"/>
                <w:sz w:val="18"/>
                <w:szCs w:val="18"/>
              </w:rPr>
              <w:t>, Ph.D.</w:t>
            </w:r>
          </w:p>
          <w:p w14:paraId="69648782"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Associate Professor, Computer Science &amp; Engineering</w:t>
            </w:r>
            <w:r w:rsidRPr="00146D4E">
              <w:rPr>
                <w:rFonts w:ascii="Adobe Garamond Pro" w:hAnsi="Adobe Garamond Pro"/>
                <w:color w:val="808080" w:themeColor="background1" w:themeShade="80"/>
                <w:sz w:val="13"/>
                <w:szCs w:val="13"/>
              </w:rPr>
              <w:br/>
              <w:t>University of Washington College of Engineering</w:t>
            </w:r>
          </w:p>
          <w:p w14:paraId="50AF6C6E" w14:textId="77777777" w:rsidR="002D3F2E" w:rsidRPr="00146D4E" w:rsidRDefault="002D3F2E" w:rsidP="00554DCB">
            <w:pPr>
              <w:rPr>
                <w:rFonts w:ascii="Adobe Garamond Pro" w:hAnsi="Adobe Garamond Pro"/>
                <w:color w:val="808080" w:themeColor="background1" w:themeShade="80"/>
                <w:sz w:val="13"/>
                <w:szCs w:val="13"/>
              </w:rPr>
            </w:pPr>
          </w:p>
        </w:tc>
        <w:tc>
          <w:tcPr>
            <w:tcW w:w="2643" w:type="dxa"/>
          </w:tcPr>
          <w:p w14:paraId="74DF8882"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Box 353925</w:t>
            </w:r>
          </w:p>
          <w:p w14:paraId="3E84C72E"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Seattle, WA 98195</w:t>
            </w:r>
          </w:p>
          <w:p w14:paraId="06DA158B"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(206) 616-3568</w:t>
            </w:r>
          </w:p>
          <w:p w14:paraId="77792333" w14:textId="77777777" w:rsidR="002D3F2E" w:rsidRPr="00146D4E" w:rsidRDefault="00DB1552" w:rsidP="00554DCB">
            <w:pPr>
              <w:rPr>
                <w:rFonts w:ascii="Adobe Garamond Pro" w:hAnsi="Adobe Garamond Pro"/>
                <w:color w:val="808080" w:themeColor="background1" w:themeShade="80"/>
                <w:sz w:val="13"/>
                <w:szCs w:val="13"/>
              </w:rPr>
            </w:pPr>
            <w:hyperlink r:id="rId13" w:history="1">
              <w:r w:rsidR="002D3F2E" w:rsidRPr="00146D4E">
                <w:rPr>
                  <w:rStyle w:val="Hyperlink"/>
                  <w:rFonts w:ascii="Adobe Garamond Pro" w:hAnsi="Adobe Garamond Pro"/>
                  <w:color w:val="808080" w:themeColor="background1" w:themeShade="80"/>
                  <w:sz w:val="13"/>
                  <w:szCs w:val="13"/>
                </w:rPr>
                <w:t>todorov@cs.washington.edu</w:t>
              </w:r>
            </w:hyperlink>
          </w:p>
        </w:tc>
      </w:tr>
      <w:tr w:rsidR="00B90D19" w:rsidRPr="008D5429" w14:paraId="601631BB" w14:textId="77777777" w:rsidTr="00B90D19">
        <w:trPr>
          <w:trHeight w:val="1"/>
          <w:jc w:val="center"/>
        </w:trPr>
        <w:tc>
          <w:tcPr>
            <w:tcW w:w="4746" w:type="dxa"/>
          </w:tcPr>
          <w:p w14:paraId="5ACEB3DF" w14:textId="77777777" w:rsidR="002D3F2E" w:rsidRPr="00146D4E" w:rsidRDefault="002D3F2E" w:rsidP="00554DCB">
            <w:pPr>
              <w:rPr>
                <w:rFonts w:ascii="Adobe Garamond Pro" w:hAnsi="Adobe Garamond Pro"/>
                <w:bCs/>
                <w:sz w:val="18"/>
                <w:szCs w:val="18"/>
              </w:rPr>
            </w:pPr>
            <w:r w:rsidRPr="00146D4E">
              <w:rPr>
                <w:rFonts w:ascii="Adobe Garamond Pro" w:hAnsi="Adobe Garamond Pro"/>
                <w:bCs/>
                <w:sz w:val="18"/>
                <w:szCs w:val="18"/>
              </w:rPr>
              <w:t xml:space="preserve">Matthew </w:t>
            </w:r>
            <w:proofErr w:type="spellStart"/>
            <w:r w:rsidRPr="00146D4E">
              <w:rPr>
                <w:rFonts w:ascii="Adobe Garamond Pro" w:hAnsi="Adobe Garamond Pro"/>
                <w:bCs/>
                <w:sz w:val="18"/>
                <w:szCs w:val="18"/>
              </w:rPr>
              <w:t>Tresch</w:t>
            </w:r>
            <w:proofErr w:type="spellEnd"/>
            <w:r w:rsidRPr="00146D4E">
              <w:rPr>
                <w:rFonts w:ascii="Adobe Garamond Pro" w:hAnsi="Adobe Garamond Pro"/>
                <w:bCs/>
                <w:sz w:val="18"/>
                <w:szCs w:val="18"/>
              </w:rPr>
              <w:t>, Ph.D.</w:t>
            </w:r>
          </w:p>
          <w:p w14:paraId="46D750CC"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Associate Professor of Biomedical Engineering &amp; Physical Medicine and Rehabilitation</w:t>
            </w:r>
          </w:p>
          <w:p w14:paraId="4D437355"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bCs/>
                <w:color w:val="808080" w:themeColor="background1" w:themeShade="80"/>
                <w:sz w:val="13"/>
                <w:szCs w:val="13"/>
              </w:rPr>
              <w:t>Northwestern University</w:t>
            </w:r>
          </w:p>
        </w:tc>
        <w:tc>
          <w:tcPr>
            <w:tcW w:w="2643" w:type="dxa"/>
          </w:tcPr>
          <w:p w14:paraId="2FAC59D3"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2145 Sheridan Road; Tech M313</w:t>
            </w:r>
          </w:p>
          <w:p w14:paraId="01FEB43F"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Evanston, IL 60208-3107</w:t>
            </w:r>
          </w:p>
          <w:p w14:paraId="23557808"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(312) 503-1373</w:t>
            </w:r>
          </w:p>
          <w:p w14:paraId="20EA85A8" w14:textId="77777777" w:rsidR="002D3F2E" w:rsidRPr="00146D4E" w:rsidRDefault="00DB1552" w:rsidP="00554DCB">
            <w:pPr>
              <w:rPr>
                <w:rFonts w:ascii="Adobe Garamond Pro" w:hAnsi="Adobe Garamond Pro"/>
                <w:bCs/>
                <w:color w:val="808080" w:themeColor="background1" w:themeShade="80"/>
                <w:sz w:val="13"/>
                <w:szCs w:val="13"/>
              </w:rPr>
            </w:pPr>
            <w:hyperlink r:id="rId14" w:history="1">
              <w:r w:rsidR="002D3F2E" w:rsidRPr="00146D4E">
                <w:rPr>
                  <w:rStyle w:val="Hyperlink"/>
                  <w:rFonts w:ascii="Adobe Garamond Pro" w:hAnsi="Adobe Garamond Pro"/>
                  <w:bCs/>
                  <w:color w:val="808080" w:themeColor="background1" w:themeShade="80"/>
                  <w:sz w:val="13"/>
                  <w:szCs w:val="13"/>
                </w:rPr>
                <w:t>m-tresch@northwestern.edu</w:t>
              </w:r>
            </w:hyperlink>
          </w:p>
        </w:tc>
      </w:tr>
      <w:tr w:rsidR="00B90D19" w:rsidRPr="008D5429" w14:paraId="350A30DB" w14:textId="77777777" w:rsidTr="00B90D19">
        <w:trPr>
          <w:trHeight w:val="1"/>
          <w:jc w:val="center"/>
        </w:trPr>
        <w:tc>
          <w:tcPr>
            <w:tcW w:w="4746" w:type="dxa"/>
          </w:tcPr>
          <w:p w14:paraId="4E7EB983" w14:textId="77777777" w:rsidR="002D3F2E" w:rsidRPr="00146D4E" w:rsidRDefault="002D3F2E" w:rsidP="00554DCB">
            <w:pPr>
              <w:rPr>
                <w:rFonts w:ascii="Adobe Garamond Pro" w:hAnsi="Adobe Garamond Pro"/>
                <w:bCs/>
                <w:sz w:val="18"/>
                <w:szCs w:val="18"/>
              </w:rPr>
            </w:pPr>
            <w:r w:rsidRPr="00146D4E">
              <w:rPr>
                <w:rFonts w:ascii="Adobe Garamond Pro" w:hAnsi="Adobe Garamond Pro"/>
                <w:bCs/>
                <w:sz w:val="18"/>
                <w:szCs w:val="18"/>
              </w:rPr>
              <w:t xml:space="preserve">Marco </w:t>
            </w:r>
            <w:proofErr w:type="spellStart"/>
            <w:r w:rsidRPr="00146D4E">
              <w:rPr>
                <w:rFonts w:ascii="Adobe Garamond Pro" w:hAnsi="Adobe Garamond Pro"/>
                <w:bCs/>
                <w:sz w:val="18"/>
                <w:szCs w:val="18"/>
              </w:rPr>
              <w:t>Santello</w:t>
            </w:r>
            <w:proofErr w:type="spellEnd"/>
            <w:r w:rsidRPr="00146D4E">
              <w:rPr>
                <w:rFonts w:ascii="Adobe Garamond Pro" w:hAnsi="Adobe Garamond Pro"/>
                <w:bCs/>
                <w:sz w:val="18"/>
                <w:szCs w:val="18"/>
              </w:rPr>
              <w:t>, Ph.D.</w:t>
            </w:r>
          </w:p>
          <w:p w14:paraId="6E9FA39D"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Professor and Director of School of Biological and Health Systems Engineering</w:t>
            </w:r>
          </w:p>
          <w:p w14:paraId="7D54B3BE"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Arizona State University</w:t>
            </w:r>
          </w:p>
          <w:p w14:paraId="35808E03" w14:textId="77777777" w:rsidR="002D3F2E" w:rsidRPr="00146D4E" w:rsidRDefault="002D3F2E" w:rsidP="00554DCB">
            <w:pPr>
              <w:rPr>
                <w:rFonts w:ascii="Adobe Garamond Pro" w:hAnsi="Adobe Garamond Pro"/>
                <w:color w:val="808080" w:themeColor="background1" w:themeShade="80"/>
                <w:sz w:val="13"/>
                <w:szCs w:val="13"/>
              </w:rPr>
            </w:pPr>
          </w:p>
        </w:tc>
        <w:tc>
          <w:tcPr>
            <w:tcW w:w="2643" w:type="dxa"/>
          </w:tcPr>
          <w:p w14:paraId="1FD4EB06"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P.O. Box 879709</w:t>
            </w:r>
          </w:p>
          <w:p w14:paraId="4649082A"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Tempe, AZ 85287-9709</w:t>
            </w:r>
          </w:p>
          <w:p w14:paraId="7ACB1BEE" w14:textId="77777777" w:rsidR="002D3F2E" w:rsidRPr="00146D4E" w:rsidRDefault="002D3F2E" w:rsidP="00554DCB">
            <w:pPr>
              <w:rPr>
                <w:rFonts w:ascii="Adobe Garamond Pro" w:hAnsi="Adobe Garamond Pro"/>
                <w:color w:val="808080" w:themeColor="background1" w:themeShade="80"/>
                <w:sz w:val="13"/>
                <w:szCs w:val="13"/>
              </w:rPr>
            </w:pPr>
            <w:r w:rsidRPr="00146D4E">
              <w:rPr>
                <w:rFonts w:ascii="Adobe Garamond Pro" w:hAnsi="Adobe Garamond Pro"/>
                <w:color w:val="808080" w:themeColor="background1" w:themeShade="80"/>
                <w:sz w:val="13"/>
                <w:szCs w:val="13"/>
              </w:rPr>
              <w:t>(480) 965-8279</w:t>
            </w:r>
          </w:p>
          <w:p w14:paraId="5CFB7025" w14:textId="77777777" w:rsidR="002D3F2E" w:rsidRPr="00146D4E" w:rsidRDefault="00DB1552" w:rsidP="00554DCB">
            <w:pPr>
              <w:rPr>
                <w:rFonts w:ascii="Adobe Garamond Pro" w:hAnsi="Adobe Garamond Pro"/>
                <w:color w:val="808080" w:themeColor="background1" w:themeShade="80"/>
                <w:sz w:val="13"/>
                <w:szCs w:val="13"/>
              </w:rPr>
            </w:pPr>
            <w:hyperlink r:id="rId15" w:history="1">
              <w:r w:rsidR="002D3F2E" w:rsidRPr="00146D4E">
                <w:rPr>
                  <w:rStyle w:val="Hyperlink"/>
                  <w:rFonts w:ascii="Adobe Garamond Pro" w:hAnsi="Adobe Garamond Pro"/>
                  <w:color w:val="808080" w:themeColor="background1" w:themeShade="80"/>
                  <w:sz w:val="13"/>
                  <w:szCs w:val="13"/>
                </w:rPr>
                <w:t>marco.santello@asu.edu</w:t>
              </w:r>
            </w:hyperlink>
          </w:p>
        </w:tc>
      </w:tr>
      <w:tr w:rsidR="00B90D19" w:rsidRPr="008D5429" w14:paraId="6EE93C4E" w14:textId="77777777" w:rsidTr="00B90D19">
        <w:trPr>
          <w:trHeight w:val="1"/>
          <w:jc w:val="center"/>
        </w:trPr>
        <w:tc>
          <w:tcPr>
            <w:tcW w:w="4746" w:type="dxa"/>
          </w:tcPr>
          <w:p w14:paraId="63010D3C" w14:textId="77777777" w:rsidR="002D3F2E" w:rsidRPr="00146D4E" w:rsidRDefault="002D3F2E" w:rsidP="00554DCB">
            <w:pPr>
              <w:rPr>
                <w:rFonts w:ascii="Adobe Garamond Pro" w:hAnsi="Adobe Garamond Pro"/>
                <w:bCs/>
                <w:sz w:val="18"/>
                <w:szCs w:val="18"/>
              </w:rPr>
            </w:pPr>
            <w:r w:rsidRPr="00146D4E">
              <w:rPr>
                <w:rFonts w:ascii="Adobe Garamond Pro" w:hAnsi="Adobe Garamond Pro"/>
                <w:bCs/>
                <w:sz w:val="18"/>
                <w:szCs w:val="18"/>
              </w:rPr>
              <w:t xml:space="preserve">John W. </w:t>
            </w:r>
            <w:proofErr w:type="spellStart"/>
            <w:r w:rsidRPr="00146D4E">
              <w:rPr>
                <w:rFonts w:ascii="Adobe Garamond Pro" w:hAnsi="Adobe Garamond Pro"/>
                <w:bCs/>
                <w:sz w:val="18"/>
                <w:szCs w:val="18"/>
              </w:rPr>
              <w:t>Krakauer</w:t>
            </w:r>
            <w:proofErr w:type="spellEnd"/>
            <w:r w:rsidRPr="00146D4E">
              <w:rPr>
                <w:rFonts w:ascii="Adobe Garamond Pro" w:hAnsi="Adobe Garamond Pro"/>
                <w:bCs/>
                <w:sz w:val="18"/>
                <w:szCs w:val="18"/>
              </w:rPr>
              <w:t>, Ph.D.</w:t>
            </w:r>
          </w:p>
          <w:p w14:paraId="3A65A22B"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Professor of Neurology, Neuroscience, &amp; Physical Medicine and Rehabilitation</w:t>
            </w:r>
          </w:p>
          <w:p w14:paraId="680B309F"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Johns Hopkins University School of Medicine</w:t>
            </w:r>
          </w:p>
        </w:tc>
        <w:tc>
          <w:tcPr>
            <w:tcW w:w="2643" w:type="dxa"/>
          </w:tcPr>
          <w:p w14:paraId="10553E46"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600 N. Wolfe Street; Pathology Rm 210</w:t>
            </w:r>
          </w:p>
          <w:p w14:paraId="3142B63B"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Baltimore, MD 21287</w:t>
            </w:r>
          </w:p>
          <w:p w14:paraId="6755D51D" w14:textId="77777777" w:rsidR="002D3F2E" w:rsidRPr="00146D4E" w:rsidRDefault="002D3F2E" w:rsidP="00554DCB">
            <w:pPr>
              <w:rPr>
                <w:rFonts w:ascii="Adobe Garamond Pro" w:hAnsi="Adobe Garamond Pro"/>
                <w:bCs/>
                <w:color w:val="808080" w:themeColor="background1" w:themeShade="80"/>
                <w:sz w:val="13"/>
                <w:szCs w:val="13"/>
              </w:rPr>
            </w:pPr>
            <w:r w:rsidRPr="00146D4E">
              <w:rPr>
                <w:rFonts w:ascii="Adobe Garamond Pro" w:hAnsi="Adobe Garamond Pro"/>
                <w:bCs/>
                <w:color w:val="808080" w:themeColor="background1" w:themeShade="80"/>
                <w:sz w:val="13"/>
                <w:szCs w:val="13"/>
              </w:rPr>
              <w:t>(410) 955-9313</w:t>
            </w:r>
          </w:p>
          <w:p w14:paraId="62DDB803" w14:textId="77777777" w:rsidR="002D3F2E" w:rsidRPr="00146D4E" w:rsidRDefault="00DB1552" w:rsidP="00554DCB">
            <w:pPr>
              <w:rPr>
                <w:rFonts w:ascii="Adobe Garamond Pro" w:hAnsi="Adobe Garamond Pro"/>
                <w:bCs/>
                <w:color w:val="808080" w:themeColor="background1" w:themeShade="80"/>
                <w:sz w:val="13"/>
                <w:szCs w:val="13"/>
              </w:rPr>
            </w:pPr>
            <w:hyperlink r:id="rId16" w:history="1">
              <w:r w:rsidR="002D3F2E" w:rsidRPr="00146D4E">
                <w:rPr>
                  <w:rStyle w:val="Hyperlink"/>
                  <w:rFonts w:ascii="Adobe Garamond Pro" w:hAnsi="Adobe Garamond Pro"/>
                  <w:bCs/>
                  <w:color w:val="808080" w:themeColor="background1" w:themeShade="80"/>
                  <w:sz w:val="13"/>
                  <w:szCs w:val="13"/>
                </w:rPr>
                <w:t>jkrakau1@jhmi.edu</w:t>
              </w:r>
            </w:hyperlink>
          </w:p>
        </w:tc>
      </w:tr>
    </w:tbl>
    <w:p w14:paraId="04BB67C9" w14:textId="77777777" w:rsidR="002D3F2E" w:rsidRPr="00554DCB" w:rsidRDefault="002D3F2E" w:rsidP="002D3F2E">
      <w:pPr>
        <w:rPr>
          <w:rFonts w:ascii="Adobe Garamond Pro" w:hAnsi="Adobe Garamond Pro"/>
          <w:sz w:val="20"/>
          <w:szCs w:val="20"/>
        </w:rPr>
      </w:pPr>
    </w:p>
    <w:p w14:paraId="24894FC8" w14:textId="77777777" w:rsidR="002D3F2E" w:rsidRPr="00554DCB" w:rsidRDefault="002D3F2E" w:rsidP="002D3F2E">
      <w:pPr>
        <w:rPr>
          <w:rFonts w:ascii="Adobe Garamond Pro" w:hAnsi="Adobe Garamond Pro"/>
          <w:sz w:val="20"/>
          <w:szCs w:val="20"/>
        </w:rPr>
      </w:pPr>
      <w:r w:rsidRPr="00554DCB">
        <w:rPr>
          <w:rFonts w:ascii="Adobe Garamond Pro" w:hAnsi="Adobe Garamond Pro"/>
          <w:sz w:val="20"/>
          <w:szCs w:val="20"/>
        </w:rPr>
        <w:t xml:space="preserve">Please do not hesitate to contact me </w:t>
      </w:r>
      <w:r w:rsidR="00AB0521">
        <w:rPr>
          <w:rFonts w:ascii="Adobe Garamond Pro" w:hAnsi="Adobe Garamond Pro"/>
          <w:sz w:val="20"/>
          <w:szCs w:val="20"/>
        </w:rPr>
        <w:t>should</w:t>
      </w:r>
      <w:r w:rsidRPr="00554DCB">
        <w:rPr>
          <w:rFonts w:ascii="Adobe Garamond Pro" w:hAnsi="Adobe Garamond Pro"/>
          <w:sz w:val="20"/>
          <w:szCs w:val="20"/>
        </w:rPr>
        <w:t xml:space="preserve"> you require additional information.</w:t>
      </w:r>
    </w:p>
    <w:p w14:paraId="42C66341" w14:textId="77777777" w:rsidR="002D3F2E" w:rsidRPr="00554DCB" w:rsidRDefault="002D3F2E" w:rsidP="002D3F2E">
      <w:pPr>
        <w:rPr>
          <w:rFonts w:ascii="Adobe Garamond Pro" w:hAnsi="Adobe Garamond Pro"/>
          <w:sz w:val="20"/>
          <w:szCs w:val="20"/>
        </w:rPr>
      </w:pPr>
    </w:p>
    <w:p w14:paraId="4FDA85E9" w14:textId="77777777" w:rsidR="002D3F2E" w:rsidRPr="00554DCB" w:rsidRDefault="002D3F2E" w:rsidP="002D3F2E">
      <w:pPr>
        <w:rPr>
          <w:rFonts w:ascii="Adobe Garamond Pro" w:hAnsi="Adobe Garamond Pro"/>
          <w:sz w:val="20"/>
          <w:szCs w:val="20"/>
        </w:rPr>
      </w:pPr>
      <w:r w:rsidRPr="00554DCB">
        <w:rPr>
          <w:rFonts w:ascii="Adobe Garamond Pro" w:hAnsi="Adobe Garamond Pro"/>
          <w:sz w:val="20"/>
          <w:szCs w:val="20"/>
        </w:rPr>
        <w:t>Very sincerely yours,</w:t>
      </w:r>
    </w:p>
    <w:p w14:paraId="0D50188F" w14:textId="77777777" w:rsidR="002D3F2E" w:rsidRDefault="00146D4E" w:rsidP="002D3F2E">
      <w:pPr>
        <w:rPr>
          <w:rFonts w:ascii="Adobe Garamond Pro" w:hAnsi="Adobe Garamond Pro"/>
          <w:sz w:val="20"/>
          <w:szCs w:val="20"/>
        </w:rPr>
      </w:pPr>
      <w:r>
        <w:rPr>
          <w:rFonts w:ascii="Times New Roman" w:hAnsi="Times New Roman"/>
          <w:noProof/>
        </w:rPr>
        <w:drawing>
          <wp:anchor distT="0" distB="0" distL="114300" distR="114300" simplePos="0" relativeHeight="251658240" behindDoc="1" locked="0" layoutInCell="1" allowOverlap="1" wp14:anchorId="1388264C" wp14:editId="6931F4E5">
            <wp:simplePos x="0" y="0"/>
            <wp:positionH relativeFrom="column">
              <wp:posOffset>166370</wp:posOffset>
            </wp:positionH>
            <wp:positionV relativeFrom="paragraph">
              <wp:posOffset>89263</wp:posOffset>
            </wp:positionV>
            <wp:extent cx="1594485" cy="720725"/>
            <wp:effectExtent l="0" t="0" r="5715" b="0"/>
            <wp:wrapNone/>
            <wp:docPr id="3" name="Picture 3" descr="Fc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 Signa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4485" cy="720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4CAE26A" w14:textId="77777777" w:rsidR="00AB0521" w:rsidRDefault="00AB0521" w:rsidP="002D3F2E">
      <w:pPr>
        <w:rPr>
          <w:rFonts w:ascii="Adobe Garamond Pro" w:hAnsi="Adobe Garamond Pro"/>
          <w:sz w:val="20"/>
          <w:szCs w:val="20"/>
        </w:rPr>
      </w:pPr>
    </w:p>
    <w:p w14:paraId="065CECC1" w14:textId="77777777" w:rsidR="00AB0521" w:rsidRPr="00554DCB" w:rsidRDefault="00AB0521" w:rsidP="002D3F2E">
      <w:pPr>
        <w:rPr>
          <w:rFonts w:ascii="Adobe Garamond Pro" w:hAnsi="Adobe Garamond Pro"/>
          <w:sz w:val="20"/>
          <w:szCs w:val="20"/>
        </w:rPr>
      </w:pPr>
    </w:p>
    <w:p w14:paraId="35F35F56" w14:textId="77777777" w:rsidR="00146D4E" w:rsidRDefault="00146D4E" w:rsidP="002D3F2E">
      <w:pPr>
        <w:rPr>
          <w:rFonts w:ascii="Adobe Garamond Pro" w:hAnsi="Adobe Garamond Pro"/>
          <w:sz w:val="20"/>
          <w:szCs w:val="20"/>
        </w:rPr>
      </w:pPr>
    </w:p>
    <w:p w14:paraId="549D3B0F" w14:textId="77777777" w:rsidR="00146D4E" w:rsidRDefault="00146D4E" w:rsidP="002D3F2E">
      <w:pPr>
        <w:rPr>
          <w:rFonts w:ascii="Adobe Garamond Pro" w:hAnsi="Adobe Garamond Pro"/>
          <w:sz w:val="20"/>
          <w:szCs w:val="20"/>
        </w:rPr>
      </w:pPr>
    </w:p>
    <w:p w14:paraId="2EEF9FF8" w14:textId="77777777" w:rsidR="002D3F2E" w:rsidRPr="00554DCB" w:rsidRDefault="002D3F2E" w:rsidP="002D3F2E">
      <w:pPr>
        <w:rPr>
          <w:rFonts w:ascii="Adobe Garamond Pro" w:hAnsi="Adobe Garamond Pro"/>
          <w:sz w:val="20"/>
          <w:szCs w:val="20"/>
        </w:rPr>
      </w:pPr>
      <w:r w:rsidRPr="00554DCB">
        <w:rPr>
          <w:rFonts w:ascii="Adobe Garamond Pro" w:hAnsi="Adobe Garamond Pro"/>
          <w:sz w:val="20"/>
          <w:szCs w:val="20"/>
        </w:rPr>
        <w:t>Francisco J. Valero-Cuevas</w:t>
      </w:r>
      <w:r>
        <w:rPr>
          <w:rFonts w:ascii="Adobe Garamond Pro" w:hAnsi="Adobe Garamond Pro"/>
          <w:sz w:val="20"/>
          <w:szCs w:val="20"/>
        </w:rPr>
        <w:t>, PhD</w:t>
      </w:r>
    </w:p>
    <w:p w14:paraId="39D8A7B0" w14:textId="77777777" w:rsidR="001F3537" w:rsidRPr="00F65683" w:rsidRDefault="002D3F2E" w:rsidP="00F65683">
      <w:pPr>
        <w:rPr>
          <w:rFonts w:ascii="Adobe Garamond Pro" w:hAnsi="Adobe Garamond Pro"/>
          <w:sz w:val="20"/>
          <w:szCs w:val="20"/>
        </w:rPr>
      </w:pPr>
      <w:r w:rsidRPr="00554DCB">
        <w:rPr>
          <w:rFonts w:ascii="Adobe Garamond Pro" w:hAnsi="Adobe Garamond Pro"/>
          <w:i/>
          <w:sz w:val="20"/>
          <w:szCs w:val="20"/>
        </w:rPr>
        <w:t>Corresponding Author, and on behalf of Brian Cohn, May Szedlák,</w:t>
      </w:r>
      <w:r w:rsidR="00AB0521">
        <w:rPr>
          <w:rFonts w:ascii="Adobe Garamond Pro" w:hAnsi="Adobe Garamond Pro"/>
          <w:i/>
          <w:sz w:val="20"/>
          <w:szCs w:val="20"/>
        </w:rPr>
        <w:t xml:space="preserve"> PhD,</w:t>
      </w:r>
      <w:r w:rsidRPr="00554DCB">
        <w:rPr>
          <w:rFonts w:ascii="Adobe Garamond Pro" w:hAnsi="Adobe Garamond Pro"/>
          <w:i/>
          <w:sz w:val="20"/>
          <w:szCs w:val="20"/>
        </w:rPr>
        <w:t xml:space="preserve"> and Bernd Gärtner</w:t>
      </w:r>
      <w:r w:rsidR="00AB0521">
        <w:rPr>
          <w:rFonts w:ascii="Adobe Garamond Pro" w:hAnsi="Adobe Garamond Pro"/>
          <w:i/>
          <w:sz w:val="20"/>
          <w:szCs w:val="20"/>
        </w:rPr>
        <w:t>, PhD</w:t>
      </w:r>
    </w:p>
    <w:sectPr w:rsidR="001F3537" w:rsidRPr="00F65683" w:rsidSect="0044614C">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4C26F" w14:textId="77777777" w:rsidR="00DB1552" w:rsidRDefault="00DB1552">
      <w:r>
        <w:separator/>
      </w:r>
    </w:p>
  </w:endnote>
  <w:endnote w:type="continuationSeparator" w:id="0">
    <w:p w14:paraId="4BF23791" w14:textId="77777777" w:rsidR="00DB1552" w:rsidRDefault="00DB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Adobe Garamond Pro">
    <w:altName w:val="Didot"/>
    <w:charset w:val="00"/>
    <w:family w:val="auto"/>
    <w:pitch w:val="variable"/>
    <w:sig w:usb0="00000007" w:usb1="00000001" w:usb2="00000000" w:usb3="00000000" w:csb0="00000093" w:csb1="00000000"/>
  </w:font>
  <w:font w:name="Adobe Caslon Pro">
    <w:altName w:val="Didot"/>
    <w:charset w:val="00"/>
    <w:family w:val="auto"/>
    <w:pitch w:val="variable"/>
    <w:sig w:usb0="800000AF" w:usb1="5000205B" w:usb2="00000000" w:usb3="00000000" w:csb0="0000009B"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44C22" w14:textId="77777777" w:rsidR="00575733" w:rsidRDefault="00B5486C">
    <w:pPr>
      <w:pStyle w:val="Footer"/>
    </w:pPr>
    <w:r>
      <w:rPr>
        <w:noProof/>
      </w:rPr>
      <w:drawing>
        <wp:anchor distT="0" distB="0" distL="114300" distR="114300" simplePos="0" relativeHeight="251658752" behindDoc="1" locked="0" layoutInCell="1" allowOverlap="1" wp14:anchorId="62CE2031" wp14:editId="18B5D072">
          <wp:simplePos x="0" y="0"/>
          <wp:positionH relativeFrom="column">
            <wp:posOffset>2649855</wp:posOffset>
          </wp:positionH>
          <wp:positionV relativeFrom="paragraph">
            <wp:posOffset>-316230</wp:posOffset>
          </wp:positionV>
          <wp:extent cx="787400" cy="787400"/>
          <wp:effectExtent l="0" t="0" r="0" b="0"/>
          <wp:wrapNone/>
          <wp:docPr id="24" name="Picture 0" descr="Description: Small Use Shield_Black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Small Use Shield_Black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120A5453" wp14:editId="31519C64">
              <wp:simplePos x="0" y="0"/>
              <wp:positionH relativeFrom="column">
                <wp:posOffset>-626745</wp:posOffset>
              </wp:positionH>
              <wp:positionV relativeFrom="paragraph">
                <wp:posOffset>-685165</wp:posOffset>
              </wp:positionV>
              <wp:extent cx="7340600" cy="533400"/>
              <wp:effectExtent l="0" t="0" r="0" b="0"/>
              <wp:wrapTight wrapText="bothSides">
                <wp:wrapPolygon edited="0">
                  <wp:start x="75" y="0"/>
                  <wp:lineTo x="75" y="20571"/>
                  <wp:lineTo x="21451" y="20571"/>
                  <wp:lineTo x="21451" y="0"/>
                  <wp:lineTo x="75"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0600" cy="533400"/>
                      </a:xfrm>
                      <a:prstGeom prst="rect">
                        <a:avLst/>
                      </a:prstGeom>
                      <a:noFill/>
                      <a:ln>
                        <a:noFill/>
                      </a:ln>
                      <a:effectLst/>
                      <a:extLst>
                        <a:ext uri="{C572A759-6A51-4108-AA02-DFA0A04FC94B}">
                          <ma14:wrappingTextBoxFlag xmlns:ma14="http://schemas.microsoft.com/office/mac/drawingml/2011/main"/>
                        </a:ext>
                      </a:extLst>
                    </wps:spPr>
                    <wps:txbx>
                      <w:txbxContent>
                        <w:p w14:paraId="166A2306" w14:textId="77777777" w:rsidR="00575733" w:rsidRPr="00D114A7" w:rsidRDefault="00575733" w:rsidP="001F3537">
                          <w:pPr>
                            <w:jc w:val="center"/>
                            <w:rPr>
                              <w:rFonts w:ascii="Times New Roman" w:hAnsi="Times New Roman" w:cs="Adobe Caslon Pro"/>
                              <w:color w:val="000000"/>
                              <w:sz w:val="17"/>
                              <w:szCs w:val="15"/>
                            </w:rPr>
                          </w:pPr>
                          <w:r w:rsidRPr="00D114A7">
                            <w:rPr>
                              <w:rFonts w:ascii="Times New Roman" w:hAnsi="Times New Roman" w:cs="Adobe Caslon Pro"/>
                              <w:color w:val="60162E"/>
                              <w:sz w:val="17"/>
                              <w:szCs w:val="15"/>
                            </w:rPr>
                            <w:t>University of Southern California</w:t>
                          </w:r>
                        </w:p>
                        <w:p w14:paraId="00CE5FF2" w14:textId="77777777" w:rsidR="00575733" w:rsidRPr="00D114A7" w:rsidRDefault="00B5486C" w:rsidP="001F3537">
                          <w:pPr>
                            <w:jc w:val="center"/>
                            <w:rPr>
                              <w:rFonts w:ascii="Times New Roman" w:hAnsi="Times New Roman"/>
                              <w:sz w:val="17"/>
                            </w:rPr>
                          </w:pPr>
                          <w:r>
                            <w:rPr>
                              <w:rFonts w:ascii="Times New Roman" w:hAnsi="Times New Roman" w:cs="Adobe Caslon Pro"/>
                              <w:color w:val="000000"/>
                              <w:sz w:val="17"/>
                              <w:szCs w:val="15"/>
                            </w:rPr>
                            <w:t>3710 McClintock Ave, RTH 404</w:t>
                          </w:r>
                          <w:r w:rsidR="00575733" w:rsidRPr="00D114A7">
                            <w:rPr>
                              <w:rFonts w:ascii="Times New Roman" w:hAnsi="Times New Roman" w:cs="Adobe Caslon Pro"/>
                              <w:color w:val="000000"/>
                              <w:sz w:val="17"/>
                              <w:szCs w:val="15"/>
                            </w:rPr>
                            <w:t xml:space="preserve">, Los </w:t>
                          </w:r>
                          <w:r>
                            <w:rPr>
                              <w:rFonts w:ascii="Times New Roman" w:hAnsi="Times New Roman" w:cs="Adobe Caslon Pro"/>
                              <w:color w:val="000000"/>
                              <w:sz w:val="17"/>
                              <w:szCs w:val="15"/>
                            </w:rPr>
                            <w:t xml:space="preserve">Angeles, California </w:t>
                          </w:r>
                          <w:r w:rsidRPr="00B5486C">
                            <w:rPr>
                              <w:rFonts w:ascii="Times New Roman" w:hAnsi="Times New Roman" w:cs="Adobe Caslon Pro"/>
                              <w:color w:val="000000"/>
                              <w:sz w:val="17"/>
                              <w:szCs w:val="15"/>
                            </w:rPr>
                            <w:t xml:space="preserve">90089-2905 </w:t>
                          </w:r>
                          <w:proofErr w:type="gramStart"/>
                          <w:r w:rsidR="00575733" w:rsidRPr="00D114A7">
                            <w:rPr>
                              <w:rFonts w:ascii="Times New Roman" w:hAnsi="Times New Roman" w:cs="Adobe Caslon Pro"/>
                              <w:color w:val="000000"/>
                              <w:sz w:val="17"/>
                              <w:szCs w:val="15"/>
                            </w:rPr>
                            <w:t>•  Tel</w:t>
                          </w:r>
                          <w:proofErr w:type="gramEnd"/>
                          <w:r w:rsidR="00575733" w:rsidRPr="00D114A7">
                            <w:rPr>
                              <w:rFonts w:ascii="Times New Roman" w:hAnsi="Times New Roman" w:cs="Adobe Caslon Pro"/>
                              <w:color w:val="000000"/>
                              <w:sz w:val="17"/>
                              <w:szCs w:val="15"/>
                            </w:rPr>
                            <w:t xml:space="preserve">: 213 </w:t>
                          </w:r>
                          <w:r>
                            <w:rPr>
                              <w:rFonts w:ascii="Times New Roman" w:hAnsi="Times New Roman" w:cs="Adobe Caslon Pro"/>
                              <w:color w:val="000000"/>
                              <w:sz w:val="17"/>
                              <w:szCs w:val="15"/>
                            </w:rPr>
                            <w:t>821 2084</w:t>
                          </w:r>
                          <w:r w:rsidR="00575733" w:rsidRPr="00D114A7">
                            <w:rPr>
                              <w:rFonts w:ascii="Times New Roman" w:hAnsi="Times New Roman" w:cs="Adobe Caslon Pro"/>
                              <w:color w:val="000000"/>
                              <w:sz w:val="17"/>
                              <w:szCs w:val="15"/>
                            </w:rPr>
                            <w:t xml:space="preserve">  •  Fax: </w:t>
                          </w:r>
                          <w:r>
                            <w:rPr>
                              <w:rFonts w:ascii="Times New Roman" w:hAnsi="Times New Roman" w:cs="Adobe Caslon Pro"/>
                              <w:color w:val="000000"/>
                              <w:sz w:val="17"/>
                              <w:szCs w:val="15"/>
                            </w:rPr>
                            <w:t xml:space="preserve">213 821 </w:t>
                          </w:r>
                          <w:r w:rsidRPr="00B5486C">
                            <w:rPr>
                              <w:rFonts w:ascii="Times New Roman" w:hAnsi="Times New Roman" w:cs="Adobe Caslon Pro"/>
                              <w:color w:val="000000"/>
                              <w:sz w:val="17"/>
                              <w:szCs w:val="15"/>
                            </w:rPr>
                            <w:t>3897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20A5453" id="_x0000_t202" coordsize="21600,21600" o:spt="202" path="m0,0l0,21600,21600,21600,21600,0xe">
              <v:stroke joinstyle="miter"/>
              <v:path gradientshapeok="t" o:connecttype="rect"/>
            </v:shapetype>
            <v:shape id="Text Box 2" o:spid="_x0000_s1027" type="#_x0000_t202" style="position:absolute;margin-left:-49.35pt;margin-top:-53.9pt;width:578pt;height: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" filled="f" stroked="f">
              <v:path arrowok="t"/>
              <v:textbox>
                <w:txbxContent>
                  <w:p w14:paraId="166A2306" w14:textId="77777777" w:rsidR="00575733" w:rsidRPr="00D114A7" w:rsidRDefault="00575733" w:rsidP="001F3537">
                    <w:pPr>
                      <w:jc w:val="center"/>
                      <w:rPr>
                        <w:rFonts w:ascii="Times New Roman" w:hAnsi="Times New Roman" w:cs="Adobe Caslon Pro"/>
                        <w:color w:val="000000"/>
                        <w:sz w:val="17"/>
                        <w:szCs w:val="15"/>
                      </w:rPr>
                    </w:pPr>
                    <w:r w:rsidRPr="00D114A7">
                      <w:rPr>
                        <w:rFonts w:ascii="Times New Roman" w:hAnsi="Times New Roman" w:cs="Adobe Caslon Pro"/>
                        <w:color w:val="60162E"/>
                        <w:sz w:val="17"/>
                        <w:szCs w:val="15"/>
                      </w:rPr>
                      <w:t>University of Southern California</w:t>
                    </w:r>
                  </w:p>
                  <w:p w14:paraId="00CE5FF2" w14:textId="77777777" w:rsidR="00575733" w:rsidRPr="00D114A7" w:rsidRDefault="00B5486C" w:rsidP="001F3537">
                    <w:pPr>
                      <w:jc w:val="center"/>
                      <w:rPr>
                        <w:rFonts w:ascii="Times New Roman" w:hAnsi="Times New Roman"/>
                        <w:sz w:val="17"/>
                      </w:rPr>
                    </w:pPr>
                    <w:r>
                      <w:rPr>
                        <w:rFonts w:ascii="Times New Roman" w:hAnsi="Times New Roman" w:cs="Adobe Caslon Pro"/>
                        <w:color w:val="000000"/>
                        <w:sz w:val="17"/>
                        <w:szCs w:val="15"/>
                      </w:rPr>
                      <w:t>3710 McClintock Ave, RTH 404</w:t>
                    </w:r>
                    <w:r w:rsidR="00575733" w:rsidRPr="00D114A7">
                      <w:rPr>
                        <w:rFonts w:ascii="Times New Roman" w:hAnsi="Times New Roman" w:cs="Adobe Caslon Pro"/>
                        <w:color w:val="000000"/>
                        <w:sz w:val="17"/>
                        <w:szCs w:val="15"/>
                      </w:rPr>
                      <w:t xml:space="preserve">, Los </w:t>
                    </w:r>
                    <w:r>
                      <w:rPr>
                        <w:rFonts w:ascii="Times New Roman" w:hAnsi="Times New Roman" w:cs="Adobe Caslon Pro"/>
                        <w:color w:val="000000"/>
                        <w:sz w:val="17"/>
                        <w:szCs w:val="15"/>
                      </w:rPr>
                      <w:t xml:space="preserve">Angeles, California </w:t>
                    </w:r>
                    <w:r w:rsidRPr="00B5486C">
                      <w:rPr>
                        <w:rFonts w:ascii="Times New Roman" w:hAnsi="Times New Roman" w:cs="Adobe Caslon Pro"/>
                        <w:color w:val="000000"/>
                        <w:sz w:val="17"/>
                        <w:szCs w:val="15"/>
                      </w:rPr>
                      <w:t xml:space="preserve">90089-2905 </w:t>
                    </w:r>
                    <w:proofErr w:type="gramStart"/>
                    <w:r w:rsidR="00575733" w:rsidRPr="00D114A7">
                      <w:rPr>
                        <w:rFonts w:ascii="Times New Roman" w:hAnsi="Times New Roman" w:cs="Adobe Caslon Pro"/>
                        <w:color w:val="000000"/>
                        <w:sz w:val="17"/>
                        <w:szCs w:val="15"/>
                      </w:rPr>
                      <w:t>•  Tel</w:t>
                    </w:r>
                    <w:proofErr w:type="gramEnd"/>
                    <w:r w:rsidR="00575733" w:rsidRPr="00D114A7">
                      <w:rPr>
                        <w:rFonts w:ascii="Times New Roman" w:hAnsi="Times New Roman" w:cs="Adobe Caslon Pro"/>
                        <w:color w:val="000000"/>
                        <w:sz w:val="17"/>
                        <w:szCs w:val="15"/>
                      </w:rPr>
                      <w:t xml:space="preserve">: 213 </w:t>
                    </w:r>
                    <w:r>
                      <w:rPr>
                        <w:rFonts w:ascii="Times New Roman" w:hAnsi="Times New Roman" w:cs="Adobe Caslon Pro"/>
                        <w:color w:val="000000"/>
                        <w:sz w:val="17"/>
                        <w:szCs w:val="15"/>
                      </w:rPr>
                      <w:t>821 2084</w:t>
                    </w:r>
                    <w:r w:rsidR="00575733" w:rsidRPr="00D114A7">
                      <w:rPr>
                        <w:rFonts w:ascii="Times New Roman" w:hAnsi="Times New Roman" w:cs="Adobe Caslon Pro"/>
                        <w:color w:val="000000"/>
                        <w:sz w:val="17"/>
                        <w:szCs w:val="15"/>
                      </w:rPr>
                      <w:t xml:space="preserve">  •  Fax: </w:t>
                    </w:r>
                    <w:r>
                      <w:rPr>
                        <w:rFonts w:ascii="Times New Roman" w:hAnsi="Times New Roman" w:cs="Adobe Caslon Pro"/>
                        <w:color w:val="000000"/>
                        <w:sz w:val="17"/>
                        <w:szCs w:val="15"/>
                      </w:rPr>
                      <w:t xml:space="preserve">213 821 </w:t>
                    </w:r>
                    <w:r w:rsidRPr="00B5486C">
                      <w:rPr>
                        <w:rFonts w:ascii="Times New Roman" w:hAnsi="Times New Roman" w:cs="Adobe Caslon Pro"/>
                        <w:color w:val="000000"/>
                        <w:sz w:val="17"/>
                        <w:szCs w:val="15"/>
                      </w:rPr>
                      <w:t>3897</w:t>
                    </w:r>
                  </w:p>
                </w:txbxContent>
              </v:textbox>
              <w10:wrap type="tight"/>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D61B" w14:textId="77777777" w:rsidR="002D3F2E" w:rsidRDefault="002D3F2E">
    <w:pPr>
      <w:pStyle w:val="Footer"/>
    </w:pPr>
    <w:r>
      <w:rPr>
        <w:noProof/>
      </w:rPr>
      <w:drawing>
        <wp:anchor distT="0" distB="0" distL="114300" distR="114300" simplePos="0" relativeHeight="251664896" behindDoc="1" locked="0" layoutInCell="1" allowOverlap="1" wp14:anchorId="4495557C" wp14:editId="2FFD5C2D">
          <wp:simplePos x="0" y="0"/>
          <wp:positionH relativeFrom="column">
            <wp:posOffset>2649855</wp:posOffset>
          </wp:positionH>
          <wp:positionV relativeFrom="paragraph">
            <wp:posOffset>-316230</wp:posOffset>
          </wp:positionV>
          <wp:extent cx="787400" cy="787400"/>
          <wp:effectExtent l="0" t="0" r="0" b="0"/>
          <wp:wrapNone/>
          <wp:docPr id="20" name="Picture 0" descr="Description: Small Use Shield_Black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Small Use Shield_Black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0" locked="0" layoutInCell="1" allowOverlap="1" wp14:anchorId="25C5F3EE" wp14:editId="362BB32D">
              <wp:simplePos x="0" y="0"/>
              <wp:positionH relativeFrom="column">
                <wp:posOffset>-626745</wp:posOffset>
              </wp:positionH>
              <wp:positionV relativeFrom="paragraph">
                <wp:posOffset>-685165</wp:posOffset>
              </wp:positionV>
              <wp:extent cx="7340600" cy="533400"/>
              <wp:effectExtent l="0" t="0" r="0" b="0"/>
              <wp:wrapTight wrapText="bothSides">
                <wp:wrapPolygon edited="0">
                  <wp:start x="75" y="0"/>
                  <wp:lineTo x="75" y="20571"/>
                  <wp:lineTo x="21451" y="20571"/>
                  <wp:lineTo x="21451" y="0"/>
                  <wp:lineTo x="75"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0600" cy="533400"/>
                      </a:xfrm>
                      <a:prstGeom prst="rect">
                        <a:avLst/>
                      </a:prstGeom>
                      <a:noFill/>
                      <a:ln>
                        <a:noFill/>
                      </a:ln>
                      <a:effectLst/>
                      <a:extLst>
                        <a:ext uri="{C572A759-6A51-4108-AA02-DFA0A04FC94B}">
                          <ma14:wrappingTextBoxFlag xmlns:ma14="http://schemas.microsoft.com/office/mac/drawingml/2011/main"/>
                        </a:ext>
                      </a:extLst>
                    </wps:spPr>
                    <wps:txbx>
                      <w:txbxContent>
                        <w:p w14:paraId="6A7DCFAA" w14:textId="77777777" w:rsidR="002D3F2E" w:rsidRPr="00554DCB" w:rsidRDefault="002D3F2E" w:rsidP="001F3537">
                          <w:pPr>
                            <w:jc w:val="center"/>
                            <w:rPr>
                              <w:rFonts w:ascii="Adobe Garamond Pro" w:hAnsi="Adobe Garamond Pro" w:cs="Adobe Caslon Pro"/>
                              <w:color w:val="000000"/>
                              <w:sz w:val="17"/>
                              <w:szCs w:val="15"/>
                            </w:rPr>
                          </w:pPr>
                          <w:r w:rsidRPr="00554DCB">
                            <w:rPr>
                              <w:rFonts w:ascii="Adobe Garamond Pro" w:hAnsi="Adobe Garamond Pro" w:cs="Adobe Caslon Pro"/>
                              <w:color w:val="60162E"/>
                              <w:sz w:val="17"/>
                              <w:szCs w:val="15"/>
                            </w:rPr>
                            <w:t>University of Southern California</w:t>
                          </w:r>
                        </w:p>
                        <w:p w14:paraId="77949F3F" w14:textId="77777777" w:rsidR="002D3F2E" w:rsidRPr="00554DCB" w:rsidRDefault="002D3F2E" w:rsidP="001F3537">
                          <w:pPr>
                            <w:jc w:val="center"/>
                            <w:rPr>
                              <w:rFonts w:ascii="Adobe Garamond Pro" w:hAnsi="Adobe Garamond Pro"/>
                              <w:sz w:val="17"/>
                            </w:rPr>
                          </w:pPr>
                          <w:r w:rsidRPr="00554DCB">
                            <w:rPr>
                              <w:rFonts w:ascii="Adobe Garamond Pro" w:hAnsi="Adobe Garamond Pro" w:cs="Adobe Caslon Pro"/>
                              <w:color w:val="000000"/>
                              <w:sz w:val="17"/>
                              <w:szCs w:val="15"/>
                            </w:rPr>
                            <w:t xml:space="preserve">3710 McClintock Ave, RTH 404, Los Angeles, California 90089-2905 </w:t>
                          </w:r>
                          <w:proofErr w:type="gramStart"/>
                          <w:r w:rsidRPr="00554DCB">
                            <w:rPr>
                              <w:rFonts w:ascii="Adobe Garamond Pro" w:hAnsi="Adobe Garamond Pro" w:cs="Adobe Caslon Pro"/>
                              <w:color w:val="000000"/>
                              <w:sz w:val="17"/>
                              <w:szCs w:val="15"/>
                            </w:rPr>
                            <w:t>•  Tel</w:t>
                          </w:r>
                          <w:proofErr w:type="gramEnd"/>
                          <w:r w:rsidRPr="00554DCB">
                            <w:rPr>
                              <w:rFonts w:ascii="Adobe Garamond Pro" w:hAnsi="Adobe Garamond Pro" w:cs="Adobe Caslon Pro"/>
                              <w:color w:val="000000"/>
                              <w:sz w:val="17"/>
                              <w:szCs w:val="15"/>
                            </w:rPr>
                            <w:t>: 213 821 2084  •  Fax: 213 821 3897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5C5F3EE" id="_x0000_t202" coordsize="21600,21600" o:spt="202" path="m0,0l0,21600,21600,21600,21600,0xe">
              <v:stroke joinstyle="miter"/>
              <v:path gradientshapeok="t" o:connecttype="rect"/>
            </v:shapetype>
            <v:shape id="Text Box 16" o:spid="_x0000_s1029" type="#_x0000_t202" style="position:absolute;margin-left:-49.35pt;margin-top:-53.9pt;width:578pt;height: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" filled="f" stroked="f">
              <v:path arrowok="t"/>
              <v:textbox>
                <w:txbxContent>
                  <w:p w14:paraId="6A7DCFAA" w14:textId="77777777" w:rsidR="002D3F2E" w:rsidRPr="00554DCB" w:rsidRDefault="002D3F2E" w:rsidP="001F3537">
                    <w:pPr>
                      <w:jc w:val="center"/>
                      <w:rPr>
                        <w:rFonts w:ascii="Adobe Garamond Pro" w:hAnsi="Adobe Garamond Pro" w:cs="Adobe Caslon Pro"/>
                        <w:color w:val="000000"/>
                        <w:sz w:val="17"/>
                        <w:szCs w:val="15"/>
                      </w:rPr>
                    </w:pPr>
                    <w:r w:rsidRPr="00554DCB">
                      <w:rPr>
                        <w:rFonts w:ascii="Adobe Garamond Pro" w:hAnsi="Adobe Garamond Pro" w:cs="Adobe Caslon Pro"/>
                        <w:color w:val="60162E"/>
                        <w:sz w:val="17"/>
                        <w:szCs w:val="15"/>
                      </w:rPr>
                      <w:t>University of Southern California</w:t>
                    </w:r>
                  </w:p>
                  <w:p w14:paraId="77949F3F" w14:textId="77777777" w:rsidR="002D3F2E" w:rsidRPr="00554DCB" w:rsidRDefault="002D3F2E" w:rsidP="001F3537">
                    <w:pPr>
                      <w:jc w:val="center"/>
                      <w:rPr>
                        <w:rFonts w:ascii="Adobe Garamond Pro" w:hAnsi="Adobe Garamond Pro"/>
                        <w:sz w:val="17"/>
                      </w:rPr>
                    </w:pPr>
                    <w:r w:rsidRPr="00554DCB">
                      <w:rPr>
                        <w:rFonts w:ascii="Adobe Garamond Pro" w:hAnsi="Adobe Garamond Pro" w:cs="Adobe Caslon Pro"/>
                        <w:color w:val="000000"/>
                        <w:sz w:val="17"/>
                        <w:szCs w:val="15"/>
                      </w:rPr>
                      <w:t xml:space="preserve">3710 McClintock Ave, RTH 404, Los Angeles, California 90089-2905 </w:t>
                    </w:r>
                    <w:proofErr w:type="gramStart"/>
                    <w:r w:rsidRPr="00554DCB">
                      <w:rPr>
                        <w:rFonts w:ascii="Adobe Garamond Pro" w:hAnsi="Adobe Garamond Pro" w:cs="Adobe Caslon Pro"/>
                        <w:color w:val="000000"/>
                        <w:sz w:val="17"/>
                        <w:szCs w:val="15"/>
                      </w:rPr>
                      <w:t>•  Tel</w:t>
                    </w:r>
                    <w:proofErr w:type="gramEnd"/>
                    <w:r w:rsidRPr="00554DCB">
                      <w:rPr>
                        <w:rFonts w:ascii="Adobe Garamond Pro" w:hAnsi="Adobe Garamond Pro" w:cs="Adobe Caslon Pro"/>
                        <w:color w:val="000000"/>
                        <w:sz w:val="17"/>
                        <w:szCs w:val="15"/>
                      </w:rPr>
                      <w:t>: 213 821 2084  •  Fax: 213 821 3897</w:t>
                    </w:r>
                  </w:p>
                </w:txbxContent>
              </v:textbox>
              <w10:wrap type="tight"/>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380F2" w14:textId="77777777" w:rsidR="00DB1552" w:rsidRDefault="00DB1552">
      <w:r>
        <w:separator/>
      </w:r>
    </w:p>
  </w:footnote>
  <w:footnote w:type="continuationSeparator" w:id="0">
    <w:p w14:paraId="33922930" w14:textId="77777777" w:rsidR="00DB1552" w:rsidRDefault="00DB15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9AF84" w14:textId="77777777" w:rsidR="00575733" w:rsidRDefault="00B5486C">
    <w:pPr>
      <w:pStyle w:val="Header"/>
    </w:pPr>
    <w:r>
      <w:rPr>
        <w:noProof/>
      </w:rPr>
      <w:drawing>
        <wp:inline distT="0" distB="0" distL="0" distR="0" wp14:anchorId="4585844A" wp14:editId="2E30D48A">
          <wp:extent cx="5648325" cy="7310120"/>
          <wp:effectExtent l="0" t="0" r="0" b="0"/>
          <wp:docPr id="1" name="Picture 1" descr="Description: Primary USC Letterh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imary USC Letterhead.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8325" cy="731012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B9577" w14:textId="77777777" w:rsidR="00575733" w:rsidRDefault="008063B3">
    <w:pPr>
      <w:pStyle w:val="Header"/>
    </w:pPr>
    <w:r>
      <w:rPr>
        <w:noProof/>
      </w:rPr>
      <w:drawing>
        <wp:anchor distT="0" distB="0" distL="114300" distR="114300" simplePos="0" relativeHeight="251659776" behindDoc="0" locked="0" layoutInCell="1" allowOverlap="1" wp14:anchorId="22567AD1" wp14:editId="6AB25EBE">
          <wp:simplePos x="0" y="0"/>
          <wp:positionH relativeFrom="column">
            <wp:posOffset>1917700</wp:posOffset>
          </wp:positionH>
          <wp:positionV relativeFrom="paragraph">
            <wp:posOffset>-100330</wp:posOffset>
          </wp:positionV>
          <wp:extent cx="1450340" cy="726440"/>
          <wp:effectExtent l="0" t="0" r="0" b="0"/>
          <wp:wrapNone/>
          <wp:docPr id="26" name="Picture 3" descr="Description: Jedi:Users:francisco:Documents:Web downloads 2007:Division of Biokinesiology and Physical Therapy:3-Line_Division of Biokinesiology and Physical_EPS:3-Line_DivisionOfBiokinesiology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Jedi:Users:francisco:Documents:Web downloads 2007:Division of Biokinesiology and Physical Therapy:3-Line_Division of Biokinesiology and Physical_EPS:3-Line_DivisionOfBiokinesiology_Card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340" cy="726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57E98F6A" wp14:editId="362FC108">
          <wp:simplePos x="0" y="0"/>
          <wp:positionH relativeFrom="column">
            <wp:posOffset>-290921</wp:posOffset>
          </wp:positionH>
          <wp:positionV relativeFrom="paragraph">
            <wp:posOffset>-111669</wp:posOffset>
          </wp:positionV>
          <wp:extent cx="2044310" cy="721521"/>
          <wp:effectExtent l="0" t="0" r="0" b="0"/>
          <wp:wrapNone/>
          <wp:docPr id="25" name="Picture 0" descr="Description: Formal_Viterbi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ormal_Viterbi_CardOnTrans.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4310" cy="721521"/>
                  </a:xfrm>
                  <a:prstGeom prst="rect">
                    <a:avLst/>
                  </a:prstGeom>
                  <a:noFill/>
                  <a:ln>
                    <a:noFill/>
                  </a:ln>
                </pic:spPr>
              </pic:pic>
            </a:graphicData>
          </a:graphic>
          <wp14:sizeRelH relativeFrom="page">
            <wp14:pctWidth>0</wp14:pctWidth>
          </wp14:sizeRelH>
          <wp14:sizeRelV relativeFrom="page">
            <wp14:pctHeight>0</wp14:pctHeight>
          </wp14:sizeRelV>
        </wp:anchor>
      </w:drawing>
    </w:r>
    <w:r w:rsidR="000644D7">
      <w:rPr>
        <w:noProof/>
      </w:rPr>
      <mc:AlternateContent>
        <mc:Choice Requires="wps">
          <w:drawing>
            <wp:anchor distT="0" distB="0" distL="114300" distR="114300" simplePos="0" relativeHeight="251655680" behindDoc="0" locked="0" layoutInCell="1" allowOverlap="1" wp14:anchorId="610D1C7B" wp14:editId="4F0A8CF3">
              <wp:simplePos x="0" y="0"/>
              <wp:positionH relativeFrom="column">
                <wp:posOffset>3242310</wp:posOffset>
              </wp:positionH>
              <wp:positionV relativeFrom="paragraph">
                <wp:posOffset>-63500</wp:posOffset>
              </wp:positionV>
              <wp:extent cx="2906395" cy="1322705"/>
              <wp:effectExtent l="0" t="0" r="0" b="0"/>
              <wp:wrapTight wrapText="bothSides">
                <wp:wrapPolygon edited="0">
                  <wp:start x="189" y="0"/>
                  <wp:lineTo x="189" y="21154"/>
                  <wp:lineTo x="21142" y="21154"/>
                  <wp:lineTo x="21142" y="0"/>
                  <wp:lineTo x="189"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6395" cy="1322705"/>
                      </a:xfrm>
                      <a:prstGeom prst="rect">
                        <a:avLst/>
                      </a:prstGeom>
                      <a:noFill/>
                      <a:ln>
                        <a:noFill/>
                      </a:ln>
                      <a:effectLst/>
                      <a:extLst>
                        <a:ext uri="{C572A759-6A51-4108-AA02-DFA0A04FC94B}">
                          <ma14:wrappingTextBoxFlag xmlns:ma14="http://schemas.microsoft.com/office/mac/drawingml/2011/main"/>
                        </a:ext>
                      </a:extLst>
                    </wps:spPr>
                    <wps:txbx>
                      <w:txbxContent>
                        <w:p w14:paraId="54A879C9" w14:textId="77777777" w:rsidR="000644D7" w:rsidRPr="00146D4E" w:rsidRDefault="006629D8" w:rsidP="008C7463">
                          <w:pPr>
                            <w:jc w:val="right"/>
                            <w:rPr>
                              <w:rFonts w:ascii="Adobe Garamond Pro" w:hAnsi="Adobe Garamond Pro" w:cs="Adobe Caslon Pro"/>
                              <w:b/>
                              <w:color w:val="000000"/>
                              <w:sz w:val="15"/>
                              <w:szCs w:val="15"/>
                            </w:rPr>
                          </w:pPr>
                          <w:r w:rsidRPr="00146D4E">
                            <w:rPr>
                              <w:rFonts w:ascii="Adobe Garamond Pro" w:hAnsi="Adobe Garamond Pro" w:cs="Adobe Caslon Pro"/>
                              <w:b/>
                              <w:color w:val="000000"/>
                              <w:sz w:val="15"/>
                              <w:szCs w:val="15"/>
                            </w:rPr>
                            <w:t>Francisco J. Valero-Cuevas</w:t>
                          </w:r>
                          <w:r w:rsidR="00575733" w:rsidRPr="00146D4E">
                            <w:rPr>
                              <w:rFonts w:ascii="Adobe Garamond Pro" w:hAnsi="Adobe Garamond Pro" w:cs="Adobe Caslon Pro"/>
                              <w:b/>
                              <w:color w:val="000000"/>
                              <w:sz w:val="15"/>
                              <w:szCs w:val="15"/>
                            </w:rPr>
                            <w:br/>
                          </w:r>
                          <w:r w:rsidRPr="00146D4E">
                            <w:rPr>
                              <w:rFonts w:ascii="Adobe Garamond Pro" w:hAnsi="Adobe Garamond Pro" w:cs="Adobe Caslon Pro"/>
                              <w:b/>
                              <w:color w:val="000000"/>
                              <w:sz w:val="15"/>
                              <w:szCs w:val="15"/>
                            </w:rPr>
                            <w:t>Professor</w:t>
                          </w:r>
                        </w:p>
                        <w:p w14:paraId="5E54FE0B"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Biomedical Engineering</w:t>
                          </w:r>
                        </w:p>
                        <w:p w14:paraId="7DA2C6A8" w14:textId="77777777" w:rsidR="000644D7" w:rsidRPr="00146D4E" w:rsidRDefault="000644D7" w:rsidP="000644D7">
                          <w:pPr>
                            <w:jc w:val="right"/>
                            <w:rPr>
                              <w:rFonts w:ascii="Adobe Garamond Pro" w:hAnsi="Adobe Garamond Pro" w:cs="Adobe Caslon Pro"/>
                              <w:color w:val="800000"/>
                              <w:sz w:val="15"/>
                              <w:szCs w:val="15"/>
                            </w:rPr>
                          </w:pPr>
                          <w:proofErr w:type="spellStart"/>
                          <w:r w:rsidRPr="00146D4E">
                            <w:rPr>
                              <w:rFonts w:ascii="Adobe Garamond Pro" w:hAnsi="Adobe Garamond Pro" w:cs="Adobe Caslon Pro"/>
                              <w:color w:val="800000"/>
                              <w:sz w:val="15"/>
                              <w:szCs w:val="15"/>
                            </w:rPr>
                            <w:t>Biokinesiology</w:t>
                          </w:r>
                          <w:proofErr w:type="spellEnd"/>
                          <w:r w:rsidRPr="00146D4E">
                            <w:rPr>
                              <w:rFonts w:ascii="Adobe Garamond Pro" w:hAnsi="Adobe Garamond Pro" w:cs="Adobe Caslon Pro"/>
                              <w:color w:val="800000"/>
                              <w:sz w:val="15"/>
                              <w:szCs w:val="15"/>
                            </w:rPr>
                            <w:t xml:space="preserve"> and Physical Therapy</w:t>
                          </w:r>
                        </w:p>
                        <w:p w14:paraId="68AC12FD"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Aerospace and Mechanical Engineering</w:t>
                          </w:r>
                        </w:p>
                        <w:p w14:paraId="2C616CC5" w14:textId="77777777" w:rsidR="00EF379D" w:rsidRPr="00146D4E" w:rsidRDefault="00EF379D"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Electrical Engineering</w:t>
                          </w:r>
                        </w:p>
                        <w:p w14:paraId="30969AE2"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Computer Science</w:t>
                          </w:r>
                        </w:p>
                        <w:p w14:paraId="1CC0975C" w14:textId="77777777" w:rsidR="008C7463"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Neurosciences Graduate Program</w:t>
                          </w:r>
                        </w:p>
                        <w:p w14:paraId="237B744C" w14:textId="77777777" w:rsidR="00575733" w:rsidRPr="00146D4E" w:rsidRDefault="008C7463" w:rsidP="000644D7">
                          <w:pPr>
                            <w:jc w:val="right"/>
                            <w:rPr>
                              <w:b/>
                            </w:rPr>
                          </w:pPr>
                          <w:r w:rsidRPr="00146D4E">
                            <w:rPr>
                              <w:rFonts w:ascii="Adobe Garamond Pro" w:hAnsi="Adobe Garamond Pro" w:cs="Adobe Caslon Pro"/>
                              <w:b/>
                              <w:color w:val="000000"/>
                              <w:sz w:val="15"/>
                              <w:szCs w:val="15"/>
                            </w:rPr>
                            <w:t>valero@usc.edu</w:t>
                          </w:r>
                          <w:r w:rsidR="00575733" w:rsidRPr="00146D4E">
                            <w:rPr>
                              <w:rFonts w:ascii="Adobe Caslon Pro" w:hAnsi="Adobe Caslon Pro" w:cs="Adobe Caslon Pro"/>
                              <w:b/>
                              <w:color w:val="000000"/>
                              <w:sz w:val="16"/>
                              <w:szCs w:val="16"/>
                            </w:rPr>
                            <w:br/>
                          </w:r>
                          <w:r w:rsidR="00575733" w:rsidRPr="00146D4E">
                            <w:rPr>
                              <w:rFonts w:ascii="Adobe Caslon Pro" w:hAnsi="Adobe Caslon Pro" w:cs="Adobe Caslon Pro"/>
                              <w:b/>
                              <w:color w:val="000000"/>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0D1C7B" id="_x0000_t202" coordsize="21600,21600" o:spt="202" path="m0,0l0,21600,21600,21600,21600,0xe">
              <v:stroke joinstyle="miter"/>
              <v:path gradientshapeok="t" o:connecttype="rect"/>
            </v:shapetype>
            <v:shape id="Text Box 8" o:spid="_x0000_s1026" type="#_x0000_t202" style="position:absolute;margin-left:255.3pt;margin-top:-4.95pt;width:228.85pt;height:10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" filled="f" stroked="f">
              <v:path arrowok="t"/>
              <v:textbox>
                <w:txbxContent>
                  <w:p w14:paraId="54A879C9" w14:textId="77777777" w:rsidR="000644D7" w:rsidRPr="00146D4E" w:rsidRDefault="006629D8" w:rsidP="008C7463">
                    <w:pPr>
                      <w:jc w:val="right"/>
                      <w:rPr>
                        <w:rFonts w:ascii="Adobe Garamond Pro" w:hAnsi="Adobe Garamond Pro" w:cs="Adobe Caslon Pro"/>
                        <w:b/>
                        <w:color w:val="000000"/>
                        <w:sz w:val="15"/>
                        <w:szCs w:val="15"/>
                      </w:rPr>
                    </w:pPr>
                    <w:r w:rsidRPr="00146D4E">
                      <w:rPr>
                        <w:rFonts w:ascii="Adobe Garamond Pro" w:hAnsi="Adobe Garamond Pro" w:cs="Adobe Caslon Pro"/>
                        <w:b/>
                        <w:color w:val="000000"/>
                        <w:sz w:val="15"/>
                        <w:szCs w:val="15"/>
                      </w:rPr>
                      <w:t>Francisco J. Valero-Cuevas</w:t>
                    </w:r>
                    <w:r w:rsidR="00575733" w:rsidRPr="00146D4E">
                      <w:rPr>
                        <w:rFonts w:ascii="Adobe Garamond Pro" w:hAnsi="Adobe Garamond Pro" w:cs="Adobe Caslon Pro"/>
                        <w:b/>
                        <w:color w:val="000000"/>
                        <w:sz w:val="15"/>
                        <w:szCs w:val="15"/>
                      </w:rPr>
                      <w:br/>
                    </w:r>
                    <w:r w:rsidRPr="00146D4E">
                      <w:rPr>
                        <w:rFonts w:ascii="Adobe Garamond Pro" w:hAnsi="Adobe Garamond Pro" w:cs="Adobe Caslon Pro"/>
                        <w:b/>
                        <w:color w:val="000000"/>
                        <w:sz w:val="15"/>
                        <w:szCs w:val="15"/>
                      </w:rPr>
                      <w:t>Professor</w:t>
                    </w:r>
                  </w:p>
                  <w:p w14:paraId="5E54FE0B"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Biomedical Engineering</w:t>
                    </w:r>
                  </w:p>
                  <w:p w14:paraId="7DA2C6A8" w14:textId="77777777" w:rsidR="000644D7" w:rsidRPr="00146D4E" w:rsidRDefault="000644D7" w:rsidP="000644D7">
                    <w:pPr>
                      <w:jc w:val="right"/>
                      <w:rPr>
                        <w:rFonts w:ascii="Adobe Garamond Pro" w:hAnsi="Adobe Garamond Pro" w:cs="Adobe Caslon Pro"/>
                        <w:color w:val="800000"/>
                        <w:sz w:val="15"/>
                        <w:szCs w:val="15"/>
                      </w:rPr>
                    </w:pPr>
                    <w:proofErr w:type="spellStart"/>
                    <w:r w:rsidRPr="00146D4E">
                      <w:rPr>
                        <w:rFonts w:ascii="Adobe Garamond Pro" w:hAnsi="Adobe Garamond Pro" w:cs="Adobe Caslon Pro"/>
                        <w:color w:val="800000"/>
                        <w:sz w:val="15"/>
                        <w:szCs w:val="15"/>
                      </w:rPr>
                      <w:t>Biokinesiology</w:t>
                    </w:r>
                    <w:proofErr w:type="spellEnd"/>
                    <w:r w:rsidRPr="00146D4E">
                      <w:rPr>
                        <w:rFonts w:ascii="Adobe Garamond Pro" w:hAnsi="Adobe Garamond Pro" w:cs="Adobe Caslon Pro"/>
                        <w:color w:val="800000"/>
                        <w:sz w:val="15"/>
                        <w:szCs w:val="15"/>
                      </w:rPr>
                      <w:t xml:space="preserve"> and Physical Therapy</w:t>
                    </w:r>
                  </w:p>
                  <w:p w14:paraId="68AC12FD"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Aerospace and Mechanical Engineering</w:t>
                    </w:r>
                  </w:p>
                  <w:p w14:paraId="2C616CC5" w14:textId="77777777" w:rsidR="00EF379D" w:rsidRPr="00146D4E" w:rsidRDefault="00EF379D"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Electrical Engineering</w:t>
                    </w:r>
                  </w:p>
                  <w:p w14:paraId="30969AE2"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Computer Science</w:t>
                    </w:r>
                  </w:p>
                  <w:p w14:paraId="1CC0975C" w14:textId="77777777" w:rsidR="008C7463"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Neurosciences Graduate Program</w:t>
                    </w:r>
                  </w:p>
                  <w:p w14:paraId="237B744C" w14:textId="77777777" w:rsidR="00575733" w:rsidRPr="00146D4E" w:rsidRDefault="008C7463" w:rsidP="000644D7">
                    <w:pPr>
                      <w:jc w:val="right"/>
                      <w:rPr>
                        <w:b/>
                      </w:rPr>
                    </w:pPr>
                    <w:r w:rsidRPr="00146D4E">
                      <w:rPr>
                        <w:rFonts w:ascii="Adobe Garamond Pro" w:hAnsi="Adobe Garamond Pro" w:cs="Adobe Caslon Pro"/>
                        <w:b/>
                        <w:color w:val="000000"/>
                        <w:sz w:val="15"/>
                        <w:szCs w:val="15"/>
                      </w:rPr>
                      <w:t>valero@usc.edu</w:t>
                    </w:r>
                    <w:r w:rsidR="00575733" w:rsidRPr="00146D4E">
                      <w:rPr>
                        <w:rFonts w:ascii="Adobe Caslon Pro" w:hAnsi="Adobe Caslon Pro" w:cs="Adobe Caslon Pro"/>
                        <w:b/>
                        <w:color w:val="000000"/>
                        <w:sz w:val="16"/>
                        <w:szCs w:val="16"/>
                      </w:rPr>
                      <w:br/>
                    </w:r>
                    <w:r w:rsidR="00575733" w:rsidRPr="00146D4E">
                      <w:rPr>
                        <w:rFonts w:ascii="Adobe Caslon Pro" w:hAnsi="Adobe Caslon Pro" w:cs="Adobe Caslon Pro"/>
                        <w:b/>
                        <w:color w:val="000000"/>
                        <w:sz w:val="16"/>
                        <w:szCs w:val="16"/>
                      </w:rPr>
                      <w:br/>
                    </w:r>
                  </w:p>
                </w:txbxContent>
              </v:textbox>
              <w10:wrap type="tight"/>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46671" w14:textId="77777777" w:rsidR="002D3F2E" w:rsidRDefault="002D3F2E">
    <w:pPr>
      <w:pStyle w:val="Header"/>
    </w:pPr>
    <w:r>
      <w:rPr>
        <w:noProof/>
      </w:rPr>
      <w:drawing>
        <wp:inline distT="0" distB="0" distL="0" distR="0" wp14:anchorId="19306E17" wp14:editId="71FC1A68">
          <wp:extent cx="5648325" cy="7310120"/>
          <wp:effectExtent l="0" t="0" r="0" b="0"/>
          <wp:docPr id="17" name="Picture 17" descr="Description: Primary USC Letterh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imary USC Letterhead.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8325" cy="7310120"/>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C73F9" w14:textId="77777777" w:rsidR="002D3F2E" w:rsidRDefault="002D3F2E">
    <w:pPr>
      <w:pStyle w:val="Header"/>
    </w:pPr>
    <w:r>
      <w:rPr>
        <w:noProof/>
      </w:rPr>
      <w:drawing>
        <wp:anchor distT="0" distB="0" distL="114300" distR="114300" simplePos="0" relativeHeight="251665920" behindDoc="0" locked="0" layoutInCell="1" allowOverlap="1" wp14:anchorId="6F8DEE81" wp14:editId="3303CC44">
          <wp:simplePos x="0" y="0"/>
          <wp:positionH relativeFrom="column">
            <wp:posOffset>1228725</wp:posOffset>
          </wp:positionH>
          <wp:positionV relativeFrom="paragraph">
            <wp:posOffset>-156210</wp:posOffset>
          </wp:positionV>
          <wp:extent cx="1685290" cy="843915"/>
          <wp:effectExtent l="0" t="0" r="0" b="0"/>
          <wp:wrapNone/>
          <wp:docPr id="18" name="Picture 3" descr="Description: Jedi:Users:francisco:Documents:Web downloads 2007:Division of Biokinesiology and Physical Therapy:3-Line_Division of Biokinesiology and Physical_EPS:3-Line_DivisionOfBiokinesiology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Jedi:Users:francisco:Documents:Web downloads 2007:Division of Biokinesiology and Physical Therapy:3-Line_Division of Biokinesiology and Physical_EPS:3-Line_DivisionOfBiokinesiology_Card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290" cy="843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14:anchorId="33C01ADB" wp14:editId="6BD30857">
          <wp:simplePos x="0" y="0"/>
          <wp:positionH relativeFrom="column">
            <wp:posOffset>-981710</wp:posOffset>
          </wp:positionH>
          <wp:positionV relativeFrom="paragraph">
            <wp:posOffset>-158115</wp:posOffset>
          </wp:positionV>
          <wp:extent cx="2374900" cy="838200"/>
          <wp:effectExtent l="0" t="0" r="0" b="0"/>
          <wp:wrapNone/>
          <wp:docPr id="19" name="Picture 0" descr="Description: Formal_Viterbi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ormal_Viterbi_CardOnTrans.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749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824" behindDoc="0" locked="0" layoutInCell="1" allowOverlap="1" wp14:anchorId="19F3E812" wp14:editId="3D1AB4C2">
              <wp:simplePos x="0" y="0"/>
              <wp:positionH relativeFrom="column">
                <wp:posOffset>3244215</wp:posOffset>
              </wp:positionH>
              <wp:positionV relativeFrom="paragraph">
                <wp:posOffset>-60325</wp:posOffset>
              </wp:positionV>
              <wp:extent cx="2906395" cy="974725"/>
              <wp:effectExtent l="0" t="0" r="0" b="0"/>
              <wp:wrapTight wrapText="bothSides">
                <wp:wrapPolygon edited="0">
                  <wp:start x="189" y="0"/>
                  <wp:lineTo x="189" y="20826"/>
                  <wp:lineTo x="21142" y="20826"/>
                  <wp:lineTo x="21142" y="0"/>
                  <wp:lineTo x="189"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6395" cy="974725"/>
                      </a:xfrm>
                      <a:prstGeom prst="rect">
                        <a:avLst/>
                      </a:prstGeom>
                      <a:noFill/>
                      <a:ln>
                        <a:noFill/>
                      </a:ln>
                      <a:effectLst/>
                      <a:extLst>
                        <a:ext uri="{C572A759-6A51-4108-AA02-DFA0A04FC94B}">
                          <ma14:wrappingTextBoxFlag xmlns:ma14="http://schemas.microsoft.com/office/mac/drawingml/2011/main"/>
                        </a:ext>
                      </a:extLst>
                    </wps:spPr>
                    <wps:txbx>
                      <w:txbxContent>
                        <w:p w14:paraId="1ED24A7B" w14:textId="77777777" w:rsidR="002D3F2E" w:rsidRPr="00554DCB" w:rsidRDefault="002D3F2E" w:rsidP="001F3537">
                          <w:pPr>
                            <w:jc w:val="right"/>
                            <w:rPr>
                              <w:rFonts w:ascii="Adobe Garamond Pro" w:hAnsi="Adobe Garamond Pro" w:cs="Adobe Caslon Pro"/>
                              <w:i/>
                              <w:color w:val="000000"/>
                              <w:sz w:val="20"/>
                              <w:szCs w:val="16"/>
                            </w:rPr>
                          </w:pPr>
                          <w:r w:rsidRPr="00554DCB">
                            <w:rPr>
                              <w:rFonts w:ascii="Adobe Garamond Pro" w:hAnsi="Adobe Garamond Pro" w:cs="Adobe Caslon Pro"/>
                              <w:b/>
                              <w:color w:val="800000"/>
                              <w:sz w:val="16"/>
                              <w:szCs w:val="16"/>
                            </w:rPr>
                            <w:t>Biomedical Engineering</w:t>
                          </w:r>
                          <w:r w:rsidRPr="00554DCB">
                            <w:rPr>
                              <w:rFonts w:ascii="Adobe Garamond Pro" w:hAnsi="Adobe Garamond Pro" w:cs="Adobe Caslon Pro"/>
                              <w:color w:val="000000"/>
                              <w:sz w:val="16"/>
                              <w:szCs w:val="16"/>
                            </w:rPr>
                            <w:br/>
                          </w:r>
                          <w:r w:rsidRPr="00554DCB">
                            <w:rPr>
                              <w:rFonts w:ascii="Adobe Garamond Pro" w:hAnsi="Adobe Garamond Pro" w:cs="Adobe Caslon Pro"/>
                              <w:i/>
                              <w:color w:val="000000"/>
                              <w:sz w:val="20"/>
                              <w:szCs w:val="16"/>
                            </w:rPr>
                            <w:t>Francisco J. Valero-Cuevas</w:t>
                          </w:r>
                          <w:r w:rsidRPr="00554DCB">
                            <w:rPr>
                              <w:rFonts w:ascii="Adobe Garamond Pro" w:hAnsi="Adobe Garamond Pro" w:cs="Adobe Caslon Pro"/>
                              <w:i/>
                              <w:color w:val="000000"/>
                              <w:sz w:val="20"/>
                              <w:szCs w:val="16"/>
                            </w:rPr>
                            <w:br/>
                            <w:t>Professor</w:t>
                          </w:r>
                        </w:p>
                        <w:p w14:paraId="048003C0" w14:textId="77777777" w:rsidR="002D3F2E" w:rsidRPr="00554DCB" w:rsidRDefault="002D3F2E" w:rsidP="001F3537">
                          <w:pPr>
                            <w:jc w:val="right"/>
                            <w:rPr>
                              <w:rFonts w:ascii="Adobe Garamond Pro" w:hAnsi="Adobe Garamond Pro"/>
                            </w:rPr>
                          </w:pPr>
                          <w:r w:rsidRPr="00554DCB">
                            <w:rPr>
                              <w:rFonts w:ascii="Adobe Garamond Pro" w:hAnsi="Adobe Garamond Pro" w:cs="Adobe Caslon Pro"/>
                              <w:i/>
                              <w:color w:val="000000"/>
                              <w:sz w:val="20"/>
                              <w:szCs w:val="16"/>
                            </w:rPr>
                            <w:t>valero@usc.edu</w:t>
                          </w:r>
                          <w:r w:rsidRPr="00554DCB">
                            <w:rPr>
                              <w:rFonts w:ascii="Adobe Garamond Pro" w:hAnsi="Adobe Garamond Pro" w:cs="Adobe Caslon Pro"/>
                              <w:color w:val="000000"/>
                              <w:sz w:val="16"/>
                              <w:szCs w:val="16"/>
                            </w:rPr>
                            <w:br/>
                          </w:r>
                          <w:r w:rsidRPr="00554DCB">
                            <w:rPr>
                              <w:rFonts w:ascii="Adobe Garamond Pro" w:hAnsi="Adobe Garamond Pro" w:cs="Adobe Caslon Pro"/>
                              <w:color w:val="000000"/>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F3E812" id="_x0000_t202" coordsize="21600,21600" o:spt="202" path="m0,0l0,21600,21600,21600,21600,0xe">
              <v:stroke joinstyle="miter"/>
              <v:path gradientshapeok="t" o:connecttype="rect"/>
            </v:shapetype>
            <v:shape id="Text Box 15" o:spid="_x0000_s1028" type="#_x0000_t202" style="position:absolute;margin-left:255.45pt;margin-top:-4.7pt;width:228.85pt;height:7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" filled="f" stroked="f">
              <v:path arrowok="t"/>
              <v:textbox>
                <w:txbxContent>
                  <w:p w14:paraId="1ED24A7B" w14:textId="77777777" w:rsidR="002D3F2E" w:rsidRPr="00554DCB" w:rsidRDefault="002D3F2E" w:rsidP="001F3537">
                    <w:pPr>
                      <w:jc w:val="right"/>
                      <w:rPr>
                        <w:rFonts w:ascii="Adobe Garamond Pro" w:hAnsi="Adobe Garamond Pro" w:cs="Adobe Caslon Pro"/>
                        <w:i/>
                        <w:color w:val="000000"/>
                        <w:sz w:val="20"/>
                        <w:szCs w:val="16"/>
                      </w:rPr>
                    </w:pPr>
                    <w:r w:rsidRPr="00554DCB">
                      <w:rPr>
                        <w:rFonts w:ascii="Adobe Garamond Pro" w:hAnsi="Adobe Garamond Pro" w:cs="Adobe Caslon Pro"/>
                        <w:b/>
                        <w:color w:val="800000"/>
                        <w:sz w:val="16"/>
                        <w:szCs w:val="16"/>
                      </w:rPr>
                      <w:t>Biomedical Engineering</w:t>
                    </w:r>
                    <w:r w:rsidRPr="00554DCB">
                      <w:rPr>
                        <w:rFonts w:ascii="Adobe Garamond Pro" w:hAnsi="Adobe Garamond Pro" w:cs="Adobe Caslon Pro"/>
                        <w:color w:val="000000"/>
                        <w:sz w:val="16"/>
                        <w:szCs w:val="16"/>
                      </w:rPr>
                      <w:br/>
                    </w:r>
                    <w:r w:rsidRPr="00554DCB">
                      <w:rPr>
                        <w:rFonts w:ascii="Adobe Garamond Pro" w:hAnsi="Adobe Garamond Pro" w:cs="Adobe Caslon Pro"/>
                        <w:i/>
                        <w:color w:val="000000"/>
                        <w:sz w:val="20"/>
                        <w:szCs w:val="16"/>
                      </w:rPr>
                      <w:t>Francisco J. Valero-Cuevas</w:t>
                    </w:r>
                    <w:r w:rsidRPr="00554DCB">
                      <w:rPr>
                        <w:rFonts w:ascii="Adobe Garamond Pro" w:hAnsi="Adobe Garamond Pro" w:cs="Adobe Caslon Pro"/>
                        <w:i/>
                        <w:color w:val="000000"/>
                        <w:sz w:val="20"/>
                        <w:szCs w:val="16"/>
                      </w:rPr>
                      <w:br/>
                      <w:t>Professor</w:t>
                    </w:r>
                  </w:p>
                  <w:p w14:paraId="048003C0" w14:textId="77777777" w:rsidR="002D3F2E" w:rsidRPr="00554DCB" w:rsidRDefault="002D3F2E" w:rsidP="001F3537">
                    <w:pPr>
                      <w:jc w:val="right"/>
                      <w:rPr>
                        <w:rFonts w:ascii="Adobe Garamond Pro" w:hAnsi="Adobe Garamond Pro"/>
                      </w:rPr>
                    </w:pPr>
                    <w:r w:rsidRPr="00554DCB">
                      <w:rPr>
                        <w:rFonts w:ascii="Adobe Garamond Pro" w:hAnsi="Adobe Garamond Pro" w:cs="Adobe Caslon Pro"/>
                        <w:i/>
                        <w:color w:val="000000"/>
                        <w:sz w:val="20"/>
                        <w:szCs w:val="16"/>
                      </w:rPr>
                      <w:t>valero@usc.edu</w:t>
                    </w:r>
                    <w:r w:rsidRPr="00554DCB">
                      <w:rPr>
                        <w:rFonts w:ascii="Adobe Garamond Pro" w:hAnsi="Adobe Garamond Pro" w:cs="Adobe Caslon Pro"/>
                        <w:color w:val="000000"/>
                        <w:sz w:val="16"/>
                        <w:szCs w:val="16"/>
                      </w:rPr>
                      <w:br/>
                    </w:r>
                    <w:r w:rsidRPr="00554DCB">
                      <w:rPr>
                        <w:rFonts w:ascii="Adobe Garamond Pro" w:hAnsi="Adobe Garamond Pro" w:cs="Adobe Caslon Pro"/>
                        <w:color w:val="000000"/>
                        <w:sz w:val="16"/>
                        <w:szCs w:val="16"/>
                      </w:rPr>
                      <w:br/>
                    </w:r>
                  </w:p>
                </w:txbxContent>
              </v:textbox>
              <w10:wrap type="tight"/>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8836699"/>
    <w:multiLevelType w:val="hybridMultilevel"/>
    <w:tmpl w:val="7E2A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F06017"/>
    <w:multiLevelType w:val="hybridMultilevel"/>
    <w:tmpl w:val="150A7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A6A"/>
    <w:rsid w:val="00000489"/>
    <w:rsid w:val="00003A81"/>
    <w:rsid w:val="00005F50"/>
    <w:rsid w:val="00012D10"/>
    <w:rsid w:val="00027A85"/>
    <w:rsid w:val="00030D18"/>
    <w:rsid w:val="0003134F"/>
    <w:rsid w:val="00041720"/>
    <w:rsid w:val="00042C2C"/>
    <w:rsid w:val="00045A3E"/>
    <w:rsid w:val="00045BC6"/>
    <w:rsid w:val="000644D7"/>
    <w:rsid w:val="00066BBC"/>
    <w:rsid w:val="0007505B"/>
    <w:rsid w:val="000803C8"/>
    <w:rsid w:val="00082E6A"/>
    <w:rsid w:val="00094C42"/>
    <w:rsid w:val="000B44ED"/>
    <w:rsid w:val="0010202C"/>
    <w:rsid w:val="00102C8B"/>
    <w:rsid w:val="001403B8"/>
    <w:rsid w:val="00140CE5"/>
    <w:rsid w:val="00146D4E"/>
    <w:rsid w:val="00151538"/>
    <w:rsid w:val="0016054E"/>
    <w:rsid w:val="00181B2C"/>
    <w:rsid w:val="001909F6"/>
    <w:rsid w:val="001C406C"/>
    <w:rsid w:val="001F3537"/>
    <w:rsid w:val="001F5E91"/>
    <w:rsid w:val="002015B3"/>
    <w:rsid w:val="00203B59"/>
    <w:rsid w:val="00213DE0"/>
    <w:rsid w:val="00217B53"/>
    <w:rsid w:val="00221C16"/>
    <w:rsid w:val="002246E5"/>
    <w:rsid w:val="00233E85"/>
    <w:rsid w:val="0024248E"/>
    <w:rsid w:val="00243C71"/>
    <w:rsid w:val="0024565E"/>
    <w:rsid w:val="002520BC"/>
    <w:rsid w:val="002559C2"/>
    <w:rsid w:val="002572AC"/>
    <w:rsid w:val="00260FBB"/>
    <w:rsid w:val="0028097B"/>
    <w:rsid w:val="0028323E"/>
    <w:rsid w:val="00296F46"/>
    <w:rsid w:val="002A192F"/>
    <w:rsid w:val="002A3890"/>
    <w:rsid w:val="002B4265"/>
    <w:rsid w:val="002B497C"/>
    <w:rsid w:val="002D33FC"/>
    <w:rsid w:val="002D3F2E"/>
    <w:rsid w:val="002D483E"/>
    <w:rsid w:val="002F415B"/>
    <w:rsid w:val="0030752C"/>
    <w:rsid w:val="00311B05"/>
    <w:rsid w:val="003132BD"/>
    <w:rsid w:val="00315413"/>
    <w:rsid w:val="00315B15"/>
    <w:rsid w:val="0031672F"/>
    <w:rsid w:val="00316B7E"/>
    <w:rsid w:val="00337648"/>
    <w:rsid w:val="00343BA7"/>
    <w:rsid w:val="0035445C"/>
    <w:rsid w:val="00364F15"/>
    <w:rsid w:val="00376829"/>
    <w:rsid w:val="00381FC2"/>
    <w:rsid w:val="003B3A30"/>
    <w:rsid w:val="003B5490"/>
    <w:rsid w:val="003B5C34"/>
    <w:rsid w:val="003B6513"/>
    <w:rsid w:val="003C24E0"/>
    <w:rsid w:val="003C5BA0"/>
    <w:rsid w:val="003D69D7"/>
    <w:rsid w:val="003F3433"/>
    <w:rsid w:val="00401D50"/>
    <w:rsid w:val="00404952"/>
    <w:rsid w:val="00410B37"/>
    <w:rsid w:val="004124FC"/>
    <w:rsid w:val="004151EB"/>
    <w:rsid w:val="004177EC"/>
    <w:rsid w:val="0044614C"/>
    <w:rsid w:val="00450415"/>
    <w:rsid w:val="00450985"/>
    <w:rsid w:val="004522C3"/>
    <w:rsid w:val="00464687"/>
    <w:rsid w:val="00466EBB"/>
    <w:rsid w:val="004746E9"/>
    <w:rsid w:val="00493BB3"/>
    <w:rsid w:val="0049603C"/>
    <w:rsid w:val="004B7D6E"/>
    <w:rsid w:val="004C5E9D"/>
    <w:rsid w:val="004E2440"/>
    <w:rsid w:val="004E3A51"/>
    <w:rsid w:val="004E6F41"/>
    <w:rsid w:val="004F2954"/>
    <w:rsid w:val="004F4893"/>
    <w:rsid w:val="005003F1"/>
    <w:rsid w:val="00500990"/>
    <w:rsid w:val="00522EB5"/>
    <w:rsid w:val="00524750"/>
    <w:rsid w:val="00534063"/>
    <w:rsid w:val="0053543C"/>
    <w:rsid w:val="0054249B"/>
    <w:rsid w:val="0054331B"/>
    <w:rsid w:val="00560273"/>
    <w:rsid w:val="00575733"/>
    <w:rsid w:val="00583716"/>
    <w:rsid w:val="0059538D"/>
    <w:rsid w:val="005A17AA"/>
    <w:rsid w:val="005B5510"/>
    <w:rsid w:val="005B611B"/>
    <w:rsid w:val="005B6A2A"/>
    <w:rsid w:val="005D1488"/>
    <w:rsid w:val="005F58BE"/>
    <w:rsid w:val="005F6EFE"/>
    <w:rsid w:val="006127F3"/>
    <w:rsid w:val="006132FF"/>
    <w:rsid w:val="00623034"/>
    <w:rsid w:val="006362BB"/>
    <w:rsid w:val="00642A13"/>
    <w:rsid w:val="00645CD6"/>
    <w:rsid w:val="00656D02"/>
    <w:rsid w:val="00657013"/>
    <w:rsid w:val="006629D8"/>
    <w:rsid w:val="00691EB6"/>
    <w:rsid w:val="006B17C1"/>
    <w:rsid w:val="006E01CB"/>
    <w:rsid w:val="006E0324"/>
    <w:rsid w:val="006E4A0D"/>
    <w:rsid w:val="006E7DD1"/>
    <w:rsid w:val="006F5C03"/>
    <w:rsid w:val="0070353B"/>
    <w:rsid w:val="0071098C"/>
    <w:rsid w:val="00713302"/>
    <w:rsid w:val="007176B4"/>
    <w:rsid w:val="00730D03"/>
    <w:rsid w:val="00733D9D"/>
    <w:rsid w:val="00741A89"/>
    <w:rsid w:val="00745A66"/>
    <w:rsid w:val="0075738E"/>
    <w:rsid w:val="00773303"/>
    <w:rsid w:val="0078412F"/>
    <w:rsid w:val="007A317B"/>
    <w:rsid w:val="007B0E0F"/>
    <w:rsid w:val="007C54A1"/>
    <w:rsid w:val="007D6EE8"/>
    <w:rsid w:val="007E223C"/>
    <w:rsid w:val="007F1F8D"/>
    <w:rsid w:val="007F3DEF"/>
    <w:rsid w:val="00805F45"/>
    <w:rsid w:val="008063B3"/>
    <w:rsid w:val="008123FB"/>
    <w:rsid w:val="0081363F"/>
    <w:rsid w:val="0081404E"/>
    <w:rsid w:val="0081753F"/>
    <w:rsid w:val="00824E51"/>
    <w:rsid w:val="00834A6A"/>
    <w:rsid w:val="00836CAB"/>
    <w:rsid w:val="008405FB"/>
    <w:rsid w:val="008477AA"/>
    <w:rsid w:val="008539B3"/>
    <w:rsid w:val="008553CC"/>
    <w:rsid w:val="008668D1"/>
    <w:rsid w:val="00867A10"/>
    <w:rsid w:val="00875487"/>
    <w:rsid w:val="00884DDB"/>
    <w:rsid w:val="008A6D02"/>
    <w:rsid w:val="008B649D"/>
    <w:rsid w:val="008B65CA"/>
    <w:rsid w:val="008C2B2D"/>
    <w:rsid w:val="008C3630"/>
    <w:rsid w:val="008C3D90"/>
    <w:rsid w:val="008C6C29"/>
    <w:rsid w:val="008C7463"/>
    <w:rsid w:val="008D2E54"/>
    <w:rsid w:val="008D4082"/>
    <w:rsid w:val="008E3B18"/>
    <w:rsid w:val="008F4B61"/>
    <w:rsid w:val="00904DE0"/>
    <w:rsid w:val="009075D3"/>
    <w:rsid w:val="00912A7D"/>
    <w:rsid w:val="00933B84"/>
    <w:rsid w:val="00941F6B"/>
    <w:rsid w:val="00962012"/>
    <w:rsid w:val="00973378"/>
    <w:rsid w:val="00990C1D"/>
    <w:rsid w:val="009959E9"/>
    <w:rsid w:val="00996401"/>
    <w:rsid w:val="009A44F9"/>
    <w:rsid w:val="009D495B"/>
    <w:rsid w:val="009E212F"/>
    <w:rsid w:val="00A036D2"/>
    <w:rsid w:val="00A118E7"/>
    <w:rsid w:val="00A12D58"/>
    <w:rsid w:val="00A167E5"/>
    <w:rsid w:val="00A169E8"/>
    <w:rsid w:val="00A17A1F"/>
    <w:rsid w:val="00A431FA"/>
    <w:rsid w:val="00A62B87"/>
    <w:rsid w:val="00A70135"/>
    <w:rsid w:val="00A7184C"/>
    <w:rsid w:val="00AA4DBB"/>
    <w:rsid w:val="00AB0521"/>
    <w:rsid w:val="00AD2A17"/>
    <w:rsid w:val="00AD4890"/>
    <w:rsid w:val="00AD7A2A"/>
    <w:rsid w:val="00AE66D4"/>
    <w:rsid w:val="00AE6CAA"/>
    <w:rsid w:val="00AF275E"/>
    <w:rsid w:val="00AF65A6"/>
    <w:rsid w:val="00AF7657"/>
    <w:rsid w:val="00B01B98"/>
    <w:rsid w:val="00B0374E"/>
    <w:rsid w:val="00B05EAD"/>
    <w:rsid w:val="00B17CF2"/>
    <w:rsid w:val="00B22640"/>
    <w:rsid w:val="00B36449"/>
    <w:rsid w:val="00B540E0"/>
    <w:rsid w:val="00B5486C"/>
    <w:rsid w:val="00B671F8"/>
    <w:rsid w:val="00B70D6C"/>
    <w:rsid w:val="00B74B63"/>
    <w:rsid w:val="00B8121C"/>
    <w:rsid w:val="00B84099"/>
    <w:rsid w:val="00B90D19"/>
    <w:rsid w:val="00B95C00"/>
    <w:rsid w:val="00BA4F20"/>
    <w:rsid w:val="00BB1222"/>
    <w:rsid w:val="00BB65F7"/>
    <w:rsid w:val="00BC29C5"/>
    <w:rsid w:val="00BC37C1"/>
    <w:rsid w:val="00BC66D5"/>
    <w:rsid w:val="00BD2AEE"/>
    <w:rsid w:val="00BD4C86"/>
    <w:rsid w:val="00BD5D7B"/>
    <w:rsid w:val="00BE32A0"/>
    <w:rsid w:val="00BE3D5B"/>
    <w:rsid w:val="00BE6E21"/>
    <w:rsid w:val="00C07E02"/>
    <w:rsid w:val="00C12DD7"/>
    <w:rsid w:val="00C16006"/>
    <w:rsid w:val="00C17738"/>
    <w:rsid w:val="00C21723"/>
    <w:rsid w:val="00C2591A"/>
    <w:rsid w:val="00C25AB6"/>
    <w:rsid w:val="00C31B80"/>
    <w:rsid w:val="00C37FF4"/>
    <w:rsid w:val="00C41181"/>
    <w:rsid w:val="00C52191"/>
    <w:rsid w:val="00C52F4E"/>
    <w:rsid w:val="00C5732E"/>
    <w:rsid w:val="00C61F31"/>
    <w:rsid w:val="00C649F4"/>
    <w:rsid w:val="00C7265B"/>
    <w:rsid w:val="00C74A77"/>
    <w:rsid w:val="00C915B7"/>
    <w:rsid w:val="00C934A7"/>
    <w:rsid w:val="00C95AD9"/>
    <w:rsid w:val="00CA31C2"/>
    <w:rsid w:val="00CC24F1"/>
    <w:rsid w:val="00CD2D5B"/>
    <w:rsid w:val="00CE14E1"/>
    <w:rsid w:val="00CF7366"/>
    <w:rsid w:val="00D04570"/>
    <w:rsid w:val="00D0666F"/>
    <w:rsid w:val="00D15BA5"/>
    <w:rsid w:val="00D26B23"/>
    <w:rsid w:val="00D33182"/>
    <w:rsid w:val="00D37C46"/>
    <w:rsid w:val="00D44807"/>
    <w:rsid w:val="00D46AB2"/>
    <w:rsid w:val="00D5498D"/>
    <w:rsid w:val="00D6151D"/>
    <w:rsid w:val="00D61A2A"/>
    <w:rsid w:val="00D66553"/>
    <w:rsid w:val="00D673DE"/>
    <w:rsid w:val="00D72F94"/>
    <w:rsid w:val="00D772EE"/>
    <w:rsid w:val="00D8475F"/>
    <w:rsid w:val="00D84EDD"/>
    <w:rsid w:val="00D86321"/>
    <w:rsid w:val="00D953E4"/>
    <w:rsid w:val="00DA0C28"/>
    <w:rsid w:val="00DA2257"/>
    <w:rsid w:val="00DA5C62"/>
    <w:rsid w:val="00DB1552"/>
    <w:rsid w:val="00DB5E43"/>
    <w:rsid w:val="00DB6D7B"/>
    <w:rsid w:val="00DB7FB4"/>
    <w:rsid w:val="00DC12A0"/>
    <w:rsid w:val="00DD0183"/>
    <w:rsid w:val="00DD2800"/>
    <w:rsid w:val="00DD4857"/>
    <w:rsid w:val="00DD55CB"/>
    <w:rsid w:val="00DE5423"/>
    <w:rsid w:val="00E0014C"/>
    <w:rsid w:val="00E161EC"/>
    <w:rsid w:val="00E20200"/>
    <w:rsid w:val="00E327CF"/>
    <w:rsid w:val="00E33F1F"/>
    <w:rsid w:val="00E36B90"/>
    <w:rsid w:val="00E45097"/>
    <w:rsid w:val="00E500B4"/>
    <w:rsid w:val="00E57D63"/>
    <w:rsid w:val="00E65319"/>
    <w:rsid w:val="00E726BE"/>
    <w:rsid w:val="00E81EA0"/>
    <w:rsid w:val="00E82D3C"/>
    <w:rsid w:val="00EC5C52"/>
    <w:rsid w:val="00ED63E9"/>
    <w:rsid w:val="00EE34DD"/>
    <w:rsid w:val="00EF379D"/>
    <w:rsid w:val="00EF7885"/>
    <w:rsid w:val="00F068A1"/>
    <w:rsid w:val="00F106D5"/>
    <w:rsid w:val="00F21C79"/>
    <w:rsid w:val="00F306C4"/>
    <w:rsid w:val="00F34262"/>
    <w:rsid w:val="00F35A21"/>
    <w:rsid w:val="00F6141A"/>
    <w:rsid w:val="00F65683"/>
    <w:rsid w:val="00F843A1"/>
    <w:rsid w:val="00F86BBD"/>
    <w:rsid w:val="00F90BEB"/>
    <w:rsid w:val="00FA2218"/>
    <w:rsid w:val="00FC28BB"/>
    <w:rsid w:val="00FD4C1B"/>
    <w:rsid w:val="00FD72FB"/>
    <w:rsid w:val="00FE74E7"/>
    <w:rsid w:val="00FF66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3D69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702A4"/>
    <w:rPr>
      <w:rFonts w:eastAsia="ＭＳ 明朝"/>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F20"/>
    <w:pPr>
      <w:tabs>
        <w:tab w:val="center" w:pos="4320"/>
        <w:tab w:val="right" w:pos="8640"/>
      </w:tabs>
    </w:pPr>
    <w:rPr>
      <w:rFonts w:eastAsia="Cambria"/>
    </w:rPr>
  </w:style>
  <w:style w:type="character" w:customStyle="1" w:styleId="HeaderChar">
    <w:name w:val="Header Char"/>
    <w:basedOn w:val="DefaultParagraphFont"/>
    <w:link w:val="Header"/>
    <w:uiPriority w:val="99"/>
    <w:rsid w:val="00C33F20"/>
  </w:style>
  <w:style w:type="paragraph" w:styleId="Footer">
    <w:name w:val="footer"/>
    <w:basedOn w:val="Normal"/>
    <w:link w:val="FooterChar"/>
    <w:uiPriority w:val="99"/>
    <w:unhideWhenUsed/>
    <w:rsid w:val="00C33F20"/>
    <w:pPr>
      <w:tabs>
        <w:tab w:val="center" w:pos="4320"/>
        <w:tab w:val="right" w:pos="8640"/>
      </w:tabs>
    </w:pPr>
    <w:rPr>
      <w:rFonts w:eastAsia="Cambria"/>
    </w:rPr>
  </w:style>
  <w:style w:type="character" w:customStyle="1" w:styleId="FooterChar">
    <w:name w:val="Footer Char"/>
    <w:basedOn w:val="DefaultParagraphFont"/>
    <w:link w:val="Footer"/>
    <w:uiPriority w:val="99"/>
    <w:rsid w:val="00C33F20"/>
  </w:style>
  <w:style w:type="paragraph" w:customStyle="1" w:styleId="letterbody">
    <w:name w:val="letter body"/>
    <w:basedOn w:val="Normal"/>
    <w:uiPriority w:val="99"/>
    <w:rsid w:val="005702A4"/>
    <w:pPr>
      <w:widowControl w:val="0"/>
      <w:autoSpaceDE w:val="0"/>
      <w:autoSpaceDN w:val="0"/>
      <w:adjustRightInd w:val="0"/>
      <w:spacing w:line="280" w:lineRule="atLeast"/>
      <w:jc w:val="both"/>
      <w:textAlignment w:val="center"/>
    </w:pPr>
    <w:rPr>
      <w:rFonts w:ascii="ACaslonPro-Regular" w:hAnsi="ACaslonPro-Regular" w:cs="ACaslonPro-Regular"/>
      <w:color w:val="000000"/>
      <w:sz w:val="22"/>
      <w:szCs w:val="22"/>
    </w:rPr>
  </w:style>
  <w:style w:type="paragraph" w:styleId="BalloonText">
    <w:name w:val="Balloon Text"/>
    <w:basedOn w:val="Normal"/>
    <w:link w:val="BalloonTextChar"/>
    <w:rsid w:val="006629D8"/>
    <w:rPr>
      <w:rFonts w:ascii="Lucida Grande" w:hAnsi="Lucida Grande" w:cs="Lucida Grande"/>
      <w:sz w:val="18"/>
      <w:szCs w:val="18"/>
    </w:rPr>
  </w:style>
  <w:style w:type="character" w:customStyle="1" w:styleId="BalloonTextChar">
    <w:name w:val="Balloon Text Char"/>
    <w:link w:val="BalloonText"/>
    <w:rsid w:val="006629D8"/>
    <w:rPr>
      <w:rFonts w:ascii="Lucida Grande" w:eastAsia="ＭＳ 明朝" w:hAnsi="Lucida Grande" w:cs="Lucida Grande"/>
      <w:sz w:val="18"/>
      <w:szCs w:val="18"/>
    </w:rPr>
  </w:style>
  <w:style w:type="character" w:styleId="Hyperlink">
    <w:name w:val="Hyperlink"/>
    <w:basedOn w:val="DefaultParagraphFont"/>
    <w:uiPriority w:val="99"/>
    <w:rsid w:val="000644D7"/>
    <w:rPr>
      <w:color w:val="0000FF" w:themeColor="hyperlink"/>
      <w:u w:val="single"/>
    </w:rPr>
  </w:style>
  <w:style w:type="paragraph" w:styleId="ListParagraph">
    <w:name w:val="List Paragraph"/>
    <w:basedOn w:val="Normal"/>
    <w:rsid w:val="00C41181"/>
    <w:pPr>
      <w:ind w:left="720"/>
      <w:contextualSpacing/>
    </w:pPr>
  </w:style>
  <w:style w:type="table" w:styleId="TableGrid">
    <w:name w:val="Table Grid"/>
    <w:basedOn w:val="TableNormal"/>
    <w:rsid w:val="002D3F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run">
    <w:name w:val="textrun"/>
    <w:basedOn w:val="DefaultParagraphFont"/>
    <w:rsid w:val="002D3F2E"/>
  </w:style>
  <w:style w:type="character" w:customStyle="1" w:styleId="eop">
    <w:name w:val="eop"/>
    <w:basedOn w:val="DefaultParagraphFont"/>
    <w:rsid w:val="002D3F2E"/>
  </w:style>
  <w:style w:type="paragraph" w:customStyle="1" w:styleId="paragraph">
    <w:name w:val="paragraph"/>
    <w:basedOn w:val="Normal"/>
    <w:rsid w:val="002D3F2E"/>
    <w:pPr>
      <w:spacing w:before="100" w:beforeAutospacing="1" w:after="100" w:afterAutospacing="1"/>
    </w:pPr>
    <w:rPr>
      <w:rFonts w:ascii="Times New Roman" w:eastAsia="Cambria" w:hAnsi="Times New Roman"/>
    </w:rPr>
  </w:style>
  <w:style w:type="character" w:customStyle="1" w:styleId="scx226696734">
    <w:name w:val="scx226696734"/>
    <w:basedOn w:val="DefaultParagraphFont"/>
    <w:rsid w:val="002D3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25051">
      <w:bodyDiv w:val="1"/>
      <w:marLeft w:val="0"/>
      <w:marRight w:val="0"/>
      <w:marTop w:val="0"/>
      <w:marBottom w:val="0"/>
      <w:divBdr>
        <w:top w:val="none" w:sz="0" w:space="0" w:color="auto"/>
        <w:left w:val="none" w:sz="0" w:space="0" w:color="auto"/>
        <w:bottom w:val="none" w:sz="0" w:space="0" w:color="auto"/>
        <w:right w:val="none" w:sz="0" w:space="0" w:color="auto"/>
      </w:divBdr>
      <w:divsChild>
        <w:div w:id="370543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0513596">
              <w:marLeft w:val="0"/>
              <w:marRight w:val="0"/>
              <w:marTop w:val="0"/>
              <w:marBottom w:val="0"/>
              <w:divBdr>
                <w:top w:val="none" w:sz="0" w:space="0" w:color="auto"/>
                <w:left w:val="none" w:sz="0" w:space="0" w:color="auto"/>
                <w:bottom w:val="none" w:sz="0" w:space="0" w:color="auto"/>
                <w:right w:val="none" w:sz="0" w:space="0" w:color="auto"/>
              </w:divBdr>
              <w:divsChild>
                <w:div w:id="1623457813">
                  <w:marLeft w:val="0"/>
                  <w:marRight w:val="0"/>
                  <w:marTop w:val="0"/>
                  <w:marBottom w:val="0"/>
                  <w:divBdr>
                    <w:top w:val="none" w:sz="0" w:space="0" w:color="auto"/>
                    <w:left w:val="none" w:sz="0" w:space="0" w:color="auto"/>
                    <w:bottom w:val="none" w:sz="0" w:space="0" w:color="auto"/>
                    <w:right w:val="none" w:sz="0" w:space="0" w:color="auto"/>
                  </w:divBdr>
                  <w:divsChild>
                    <w:div w:id="322315599">
                      <w:marLeft w:val="0"/>
                      <w:marRight w:val="0"/>
                      <w:marTop w:val="0"/>
                      <w:marBottom w:val="0"/>
                      <w:divBdr>
                        <w:top w:val="none" w:sz="0" w:space="0" w:color="auto"/>
                        <w:left w:val="none" w:sz="0" w:space="0" w:color="auto"/>
                        <w:bottom w:val="none" w:sz="0" w:space="0" w:color="auto"/>
                        <w:right w:val="none" w:sz="0" w:space="0" w:color="auto"/>
                      </w:divBdr>
                      <w:divsChild>
                        <w:div w:id="1312825433">
                          <w:marLeft w:val="0"/>
                          <w:marRight w:val="0"/>
                          <w:marTop w:val="0"/>
                          <w:marBottom w:val="0"/>
                          <w:divBdr>
                            <w:top w:val="none" w:sz="0" w:space="0" w:color="auto"/>
                            <w:left w:val="none" w:sz="0" w:space="0" w:color="auto"/>
                            <w:bottom w:val="none" w:sz="0" w:space="0" w:color="auto"/>
                            <w:right w:val="none" w:sz="0" w:space="0" w:color="auto"/>
                          </w:divBdr>
                          <w:divsChild>
                            <w:div w:id="732001836">
                              <w:marLeft w:val="0"/>
                              <w:marRight w:val="0"/>
                              <w:marTop w:val="0"/>
                              <w:marBottom w:val="0"/>
                              <w:divBdr>
                                <w:top w:val="none" w:sz="0" w:space="0" w:color="auto"/>
                                <w:left w:val="none" w:sz="0" w:space="0" w:color="auto"/>
                                <w:bottom w:val="none" w:sz="0" w:space="0" w:color="auto"/>
                                <w:right w:val="none" w:sz="0" w:space="0" w:color="auto"/>
                              </w:divBdr>
                            </w:div>
                            <w:div w:id="641037798">
                              <w:marLeft w:val="0"/>
                              <w:marRight w:val="0"/>
                              <w:marTop w:val="0"/>
                              <w:marBottom w:val="0"/>
                              <w:divBdr>
                                <w:top w:val="none" w:sz="0" w:space="0" w:color="auto"/>
                                <w:left w:val="none" w:sz="0" w:space="0" w:color="auto"/>
                                <w:bottom w:val="none" w:sz="0" w:space="0" w:color="auto"/>
                                <w:right w:val="none" w:sz="0" w:space="0" w:color="auto"/>
                              </w:divBdr>
                            </w:div>
                            <w:div w:id="877013754">
                              <w:marLeft w:val="0"/>
                              <w:marRight w:val="0"/>
                              <w:marTop w:val="0"/>
                              <w:marBottom w:val="0"/>
                              <w:divBdr>
                                <w:top w:val="none" w:sz="0" w:space="0" w:color="auto"/>
                                <w:left w:val="none" w:sz="0" w:space="0" w:color="auto"/>
                                <w:bottom w:val="none" w:sz="0" w:space="0" w:color="auto"/>
                                <w:right w:val="none" w:sz="0" w:space="0" w:color="auto"/>
                              </w:divBdr>
                            </w:div>
                            <w:div w:id="1502156769">
                              <w:marLeft w:val="0"/>
                              <w:marRight w:val="0"/>
                              <w:marTop w:val="0"/>
                              <w:marBottom w:val="0"/>
                              <w:divBdr>
                                <w:top w:val="none" w:sz="0" w:space="0" w:color="auto"/>
                                <w:left w:val="none" w:sz="0" w:space="0" w:color="auto"/>
                                <w:bottom w:val="none" w:sz="0" w:space="0" w:color="auto"/>
                                <w:right w:val="none" w:sz="0" w:space="0" w:color="auto"/>
                              </w:divBdr>
                            </w:div>
                            <w:div w:id="834032213">
                              <w:marLeft w:val="0"/>
                              <w:marRight w:val="0"/>
                              <w:marTop w:val="0"/>
                              <w:marBottom w:val="0"/>
                              <w:divBdr>
                                <w:top w:val="none" w:sz="0" w:space="0" w:color="auto"/>
                                <w:left w:val="none" w:sz="0" w:space="0" w:color="auto"/>
                                <w:bottom w:val="none" w:sz="0" w:space="0" w:color="auto"/>
                                <w:right w:val="none" w:sz="0" w:space="0" w:color="auto"/>
                              </w:divBdr>
                            </w:div>
                            <w:div w:id="866216675">
                              <w:marLeft w:val="0"/>
                              <w:marRight w:val="0"/>
                              <w:marTop w:val="0"/>
                              <w:marBottom w:val="0"/>
                              <w:divBdr>
                                <w:top w:val="none" w:sz="0" w:space="0" w:color="auto"/>
                                <w:left w:val="none" w:sz="0" w:space="0" w:color="auto"/>
                                <w:bottom w:val="none" w:sz="0" w:space="0" w:color="auto"/>
                                <w:right w:val="none" w:sz="0" w:space="0" w:color="auto"/>
                              </w:divBdr>
                            </w:div>
                            <w:div w:id="843982675">
                              <w:marLeft w:val="0"/>
                              <w:marRight w:val="0"/>
                              <w:marTop w:val="0"/>
                              <w:marBottom w:val="0"/>
                              <w:divBdr>
                                <w:top w:val="none" w:sz="0" w:space="0" w:color="auto"/>
                                <w:left w:val="none" w:sz="0" w:space="0" w:color="auto"/>
                                <w:bottom w:val="none" w:sz="0" w:space="0" w:color="auto"/>
                                <w:right w:val="none" w:sz="0" w:space="0" w:color="auto"/>
                              </w:divBdr>
                            </w:div>
                            <w:div w:id="853569258">
                              <w:marLeft w:val="0"/>
                              <w:marRight w:val="0"/>
                              <w:marTop w:val="0"/>
                              <w:marBottom w:val="0"/>
                              <w:divBdr>
                                <w:top w:val="none" w:sz="0" w:space="0" w:color="auto"/>
                                <w:left w:val="none" w:sz="0" w:space="0" w:color="auto"/>
                                <w:bottom w:val="none" w:sz="0" w:space="0" w:color="auto"/>
                                <w:right w:val="none" w:sz="0" w:space="0" w:color="auto"/>
                              </w:divBdr>
                            </w:div>
                            <w:div w:id="1011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yperlink" Target="mailto:todorov@cs.washington.edu" TargetMode="External"/><Relationship Id="rId14" Type="http://schemas.openxmlformats.org/officeDocument/2006/relationships/hyperlink" Target="mailto:m-tresch@northwestern.edu" TargetMode="External"/><Relationship Id="rId15" Type="http://schemas.openxmlformats.org/officeDocument/2006/relationships/hyperlink" Target="mailto:marco.santello@asu.edu" TargetMode="External"/><Relationship Id="rId16" Type="http://schemas.openxmlformats.org/officeDocument/2006/relationships/hyperlink" Target="mailto:jkrakau1@jhmi.edu" TargetMode="External"/><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e/Downloads/NatNeuro_2017_hitrun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NatNeuro_2017_hitrun_Letter.dotx</Template>
  <TotalTime>3</TotalTime>
  <Pages>2</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cp:lastModifiedBy>B C</cp:lastModifiedBy>
  <cp:revision>3</cp:revision>
  <cp:lastPrinted>2017-06-03T00:28:00Z</cp:lastPrinted>
  <dcterms:created xsi:type="dcterms:W3CDTF">2017-08-24T18:47:00Z</dcterms:created>
  <dcterms:modified xsi:type="dcterms:W3CDTF">2017-08-24T18:50:00Z</dcterms:modified>
</cp:coreProperties>
</file>